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58637730"/>
    <w:bookmarkEnd w:id="0"/>
    <w:p w14:paraId="3B0D3CD3" w14:textId="67DCC90E" w:rsidR="0084114E" w:rsidRDefault="00650D19" w:rsidP="00650D19">
      <w:pPr>
        <w:pStyle w:val="a9"/>
        <w:rPr>
          <w:rtl/>
        </w:rPr>
      </w:pPr>
      <w:sdt>
        <w:sdtPr>
          <w:rPr>
            <w:rtl/>
          </w:rPr>
          <w:alias w:val="כותרת"/>
          <w:tag w:val=""/>
          <w:id w:val="-806245123"/>
          <w:placeholder>
            <w:docPart w:val="DefaultPlaceholder_2098659788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r>
            <w:rPr>
              <w:rFonts w:hint="cs"/>
              <w:rtl/>
            </w:rPr>
            <w:t xml:space="preserve">עיבוד תמונה </w:t>
          </w:r>
          <w:r>
            <w:rPr>
              <w:rtl/>
            </w:rPr>
            <w:t>– תרגיל בית</w:t>
          </w:r>
          <w:r>
            <w:rPr>
              <w:rFonts w:hint="cs"/>
              <w:rtl/>
            </w:rPr>
            <w:t xml:space="preserve"> 3</w:t>
          </w:r>
        </w:sdtContent>
      </w:sdt>
    </w:p>
    <w:p w14:paraId="6361BFB1" w14:textId="16271B69" w:rsidR="00650D19" w:rsidRPr="00650D19" w:rsidRDefault="00650D19" w:rsidP="00650D19">
      <w:pPr>
        <w:pStyle w:val="ab"/>
        <w:rPr>
          <w:rFonts w:hint="cs"/>
          <w:rtl/>
        </w:rPr>
      </w:pPr>
      <w:r>
        <w:rPr>
          <w:rFonts w:hint="cs"/>
          <w:rtl/>
        </w:rPr>
        <w:t xml:space="preserve">אוריין יוסף חסידים | </w:t>
      </w:r>
      <w:proofErr w:type="spellStart"/>
      <w:r>
        <w:t>oryan.hassidim</w:t>
      </w:r>
      <w:proofErr w:type="spellEnd"/>
      <w:r>
        <w:rPr>
          <w:rFonts w:hint="cs"/>
          <w:rtl/>
        </w:rPr>
        <w:t xml:space="preserve"> | 319131579</w:t>
      </w:r>
    </w:p>
    <w:p w14:paraId="63E51F74" w14:textId="536E39EB" w:rsidR="00650D19" w:rsidRDefault="00650D19" w:rsidP="00195528">
      <w:pPr>
        <w:pStyle w:val="1"/>
        <w:rPr>
          <w:rtl/>
        </w:rPr>
      </w:pPr>
      <w:r>
        <w:rPr>
          <w:rFonts w:hint="cs"/>
          <w:rtl/>
        </w:rPr>
        <w:t>מבוא</w:t>
      </w:r>
    </w:p>
    <w:p w14:paraId="7FF54DF8" w14:textId="7A9167F8" w:rsidR="00650D19" w:rsidRDefault="00590417" w:rsidP="00650D19">
      <w:pPr>
        <w:rPr>
          <w:rtl/>
        </w:rPr>
      </w:pPr>
      <w:r>
        <w:rPr>
          <w:rFonts w:hint="cs"/>
          <w:rtl/>
        </w:rPr>
        <w:t>בתרגיל זה נדרש לערבל תמונות ע"פ מסיכה וליצור תמונה היברידית (שממרחקים שונים רואים תמונות שונות).</w:t>
      </w:r>
    </w:p>
    <w:p w14:paraId="5E3AE57D" w14:textId="2E686293" w:rsidR="00590417" w:rsidRDefault="00590417" w:rsidP="00C2534A">
      <w:pPr>
        <w:tabs>
          <w:tab w:val="right" w:pos="9746"/>
        </w:tabs>
        <w:rPr>
          <w:rtl/>
        </w:rPr>
      </w:pPr>
      <w:r w:rsidRPr="00590417">
        <w:rPr>
          <w:noProof/>
          <w:rtl/>
        </w:rPr>
        <w:drawing>
          <wp:inline distT="0" distB="0" distL="0" distR="0" wp14:anchorId="3FF49B7D" wp14:editId="5780596B">
            <wp:extent cx="4947014" cy="1084580"/>
            <wp:effectExtent l="0" t="0" r="6350" b="1270"/>
            <wp:docPr id="1600864094" name="תמונה 1" descr="דוגמא לערבול תמונות לפי מסכ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64094" name="תמונה 1" descr="דוגמא לערבול תמונות לפי מסכה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598" cy="1096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tl/>
        </w:rPr>
        <w:tab/>
      </w:r>
      <w:r w:rsidRPr="00590417">
        <w:rPr>
          <w:noProof/>
          <w:rtl/>
        </w:rPr>
        <w:drawing>
          <wp:inline distT="0" distB="0" distL="0" distR="0" wp14:anchorId="6509A34D" wp14:editId="6EA39AEC">
            <wp:extent cx="857250" cy="1129261"/>
            <wp:effectExtent l="0" t="0" r="0" b="0"/>
            <wp:docPr id="1380300754" name="תמונה 2" descr="דוגמא לתמונה היברידי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00754" name="תמונה 2" descr="דוגמא לתמונה היברידית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611" cy="114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DBFD8" w14:textId="1C5C4323" w:rsidR="00590417" w:rsidRDefault="00590417" w:rsidP="00650D19">
      <w:pPr>
        <w:rPr>
          <w:rtl/>
        </w:rPr>
      </w:pPr>
      <w:r>
        <w:rPr>
          <w:rFonts w:hint="cs"/>
          <w:rtl/>
        </w:rPr>
        <w:t xml:space="preserve">נשתמש בטכניקת פירמידות </w:t>
      </w:r>
      <w:r>
        <w:rPr>
          <w:rtl/>
        </w:rPr>
        <w:t>–</w:t>
      </w:r>
      <w:r>
        <w:rPr>
          <w:rFonts w:hint="cs"/>
          <w:rtl/>
        </w:rPr>
        <w:t xml:space="preserve"> פירמידות </w:t>
      </w:r>
      <w:proofErr w:type="spellStart"/>
      <w:r>
        <w:rPr>
          <w:rFonts w:hint="cs"/>
          <w:rtl/>
        </w:rPr>
        <w:t>גאוסיאן</w:t>
      </w:r>
      <w:proofErr w:type="spellEnd"/>
      <w:r>
        <w:rPr>
          <w:rFonts w:hint="cs"/>
          <w:rtl/>
        </w:rPr>
        <w:t xml:space="preserve"> ופירמידות </w:t>
      </w:r>
      <w:proofErr w:type="spellStart"/>
      <w:r>
        <w:rPr>
          <w:rFonts w:hint="cs"/>
          <w:rtl/>
        </w:rPr>
        <w:t>לפלסיאן</w:t>
      </w:r>
      <w:proofErr w:type="spellEnd"/>
      <w:r>
        <w:rPr>
          <w:rFonts w:hint="cs"/>
          <w:rtl/>
        </w:rPr>
        <w:t xml:space="preserve"> כדי לבצע את הנ"ל. פירמידות נותנות לנו לפרק את התדרים בתמונה למספר רמות.</w:t>
      </w:r>
    </w:p>
    <w:p w14:paraId="418B9661" w14:textId="1B46A559" w:rsidR="00590417" w:rsidRDefault="00590417" w:rsidP="00590417">
      <w:pPr>
        <w:pStyle w:val="1"/>
        <w:rPr>
          <w:rtl/>
        </w:rPr>
      </w:pPr>
      <w:r>
        <w:rPr>
          <w:rFonts w:hint="cs"/>
          <w:rtl/>
        </w:rPr>
        <w:t>אלגוריתם</w:t>
      </w:r>
    </w:p>
    <w:p w14:paraId="7DB88EF2" w14:textId="63E146AA" w:rsidR="00590417" w:rsidRDefault="000D2A05" w:rsidP="008C1422">
      <w:pPr>
        <w:pStyle w:val="2"/>
        <w:rPr>
          <w:rtl/>
        </w:rPr>
      </w:pPr>
      <w:r>
        <w:rPr>
          <w:rFonts w:hint="cs"/>
          <w:rtl/>
        </w:rPr>
        <w:t>ייצור הפירמידות</w:t>
      </w:r>
    </w:p>
    <w:p w14:paraId="09F52971" w14:textId="2BF31F10" w:rsidR="000D2A05" w:rsidRDefault="000D2A05" w:rsidP="00243B56">
      <w:pPr>
        <w:pStyle w:val="3"/>
        <w:ind w:left="356"/>
        <w:rPr>
          <w:rtl/>
        </w:rPr>
      </w:pPr>
      <w:r>
        <w:rPr>
          <w:rFonts w:hint="cs"/>
          <w:rtl/>
        </w:rPr>
        <w:t xml:space="preserve">ייצור </w:t>
      </w:r>
      <w:proofErr w:type="spellStart"/>
      <w:r>
        <w:rPr>
          <w:rFonts w:hint="cs"/>
          <w:rtl/>
        </w:rPr>
        <w:t>קרנל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גאוסיאני</w:t>
      </w:r>
      <w:proofErr w:type="spellEnd"/>
      <w:r>
        <w:rPr>
          <w:rFonts w:hint="cs"/>
          <w:rtl/>
        </w:rPr>
        <w:t xml:space="preserve"> חד ממדי</w:t>
      </w:r>
    </w:p>
    <w:p w14:paraId="6EF622B1" w14:textId="514F0F2E" w:rsidR="000D2A05" w:rsidRDefault="000D2A05" w:rsidP="00243B56">
      <w:pPr>
        <w:ind w:left="720"/>
        <w:rPr>
          <w:rtl/>
        </w:rPr>
      </w:pPr>
      <w:r>
        <w:rPr>
          <w:rFonts w:hint="cs"/>
          <w:rtl/>
        </w:rPr>
        <w:t xml:space="preserve">באמצעות </w:t>
      </w:r>
      <w:proofErr w:type="spellStart"/>
      <w:r>
        <w:rPr>
          <w:rFonts w:hint="cs"/>
          <w:rtl/>
        </w:rPr>
        <w:t>קונבולוציה</w:t>
      </w:r>
      <w:proofErr w:type="spellEnd"/>
      <w:r>
        <w:rPr>
          <w:rFonts w:hint="cs"/>
          <w:rtl/>
        </w:rPr>
        <w:t xml:space="preserve"> רפטטיבית עם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1,1</m:t>
            </m:r>
          </m:e>
        </m:d>
      </m:oMath>
      <w:r>
        <w:rPr>
          <w:rFonts w:hint="cs"/>
          <w:rtl/>
        </w:rPr>
        <w:t xml:space="preserve"> עד ההגעה לארוך הרצוי.</w:t>
      </w:r>
    </w:p>
    <w:p w14:paraId="468D23A1" w14:textId="53576616" w:rsidR="000D2A05" w:rsidRDefault="000D2A05" w:rsidP="00243B56">
      <w:pPr>
        <w:pStyle w:val="3"/>
        <w:ind w:left="356"/>
        <w:rPr>
          <w:rtl/>
        </w:rPr>
      </w:pPr>
      <w:r>
        <w:rPr>
          <w:rFonts w:hint="cs"/>
          <w:rtl/>
        </w:rPr>
        <w:t>ירידת רמה</w:t>
      </w:r>
    </w:p>
    <w:p w14:paraId="4C317EBF" w14:textId="204C8008" w:rsidR="000D2A05" w:rsidRDefault="000D2A05" w:rsidP="00243B56">
      <w:pPr>
        <w:ind w:left="720"/>
        <w:rPr>
          <w:rtl/>
        </w:rPr>
      </w:pPr>
      <w:proofErr w:type="spellStart"/>
      <w:r>
        <w:rPr>
          <w:rFonts w:hint="cs"/>
          <w:rtl/>
        </w:rPr>
        <w:t>קונבולוציה</w:t>
      </w:r>
      <w:proofErr w:type="spellEnd"/>
      <w:r>
        <w:rPr>
          <w:rFonts w:hint="cs"/>
          <w:rtl/>
        </w:rPr>
        <w:t xml:space="preserve"> עם </w:t>
      </w:r>
      <w:proofErr w:type="spellStart"/>
      <w:r>
        <w:rPr>
          <w:rFonts w:hint="cs"/>
          <w:rtl/>
        </w:rPr>
        <w:t>הקרנל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הגאוסיאני</w:t>
      </w:r>
      <w:proofErr w:type="spellEnd"/>
      <w:r>
        <w:rPr>
          <w:rFonts w:hint="cs"/>
          <w:rtl/>
        </w:rPr>
        <w:t xml:space="preserve"> החד ממדי הן לאורך והן לרוחב, ואז דגימה לסירוגין באורך וברוחב (כרבע מהפיקסלים, תלוי בזוגיות הממדים).</w:t>
      </w:r>
    </w:p>
    <w:p w14:paraId="574F5E97" w14:textId="43731D13" w:rsidR="000D2A05" w:rsidRDefault="000D2A05" w:rsidP="00243B56">
      <w:pPr>
        <w:pStyle w:val="3"/>
        <w:ind w:left="356"/>
        <w:rPr>
          <w:rtl/>
        </w:rPr>
      </w:pPr>
      <w:r>
        <w:rPr>
          <w:rFonts w:hint="cs"/>
          <w:rtl/>
        </w:rPr>
        <w:t>עליית רמה</w:t>
      </w:r>
    </w:p>
    <w:p w14:paraId="38B76109" w14:textId="12F443BA" w:rsidR="000D2A05" w:rsidRDefault="000D2A05" w:rsidP="00243B56">
      <w:pPr>
        <w:ind w:left="720"/>
        <w:rPr>
          <w:rtl/>
        </w:rPr>
      </w:pPr>
      <w:r>
        <w:rPr>
          <w:rFonts w:hint="cs"/>
          <w:rtl/>
        </w:rPr>
        <w:t xml:space="preserve">יצירת מטריצת אפסים בגודל הרצוי (שהוא לא תמיד בדיוק פי שניים בכל ממד), שימת התמונה עם הרזולוציה הנמוכה בפיקסלים האי זוגיים באורך וברוחב, שוב </w:t>
      </w:r>
      <w:proofErr w:type="spellStart"/>
      <w:r>
        <w:rPr>
          <w:rFonts w:hint="cs"/>
          <w:rtl/>
        </w:rPr>
        <w:t>קונבולוציה</w:t>
      </w:r>
      <w:proofErr w:type="spellEnd"/>
      <w:r>
        <w:rPr>
          <w:rFonts w:hint="cs"/>
          <w:rtl/>
        </w:rPr>
        <w:t xml:space="preserve"> עם </w:t>
      </w:r>
      <w:proofErr w:type="spellStart"/>
      <w:r>
        <w:rPr>
          <w:rFonts w:hint="cs"/>
          <w:rtl/>
        </w:rPr>
        <w:t>הקרנל</w:t>
      </w:r>
      <w:proofErr w:type="spellEnd"/>
      <w:r>
        <w:rPr>
          <w:rFonts w:hint="cs"/>
          <w:rtl/>
        </w:rPr>
        <w:t xml:space="preserve"> החד ממדי לאורך ולרוחב והכפלת העוצמה לפי יחס הגדלים מהתמונה המקורית לחדשה.</w:t>
      </w:r>
    </w:p>
    <w:p w14:paraId="36DFD1DD" w14:textId="19E7C8CE" w:rsidR="000D2A05" w:rsidRDefault="000D2A05" w:rsidP="00243B56">
      <w:pPr>
        <w:pStyle w:val="3"/>
        <w:ind w:left="356"/>
        <w:rPr>
          <w:rtl/>
        </w:rPr>
      </w:pPr>
      <w:r>
        <w:rPr>
          <w:rFonts w:hint="cs"/>
          <w:rtl/>
        </w:rPr>
        <w:t xml:space="preserve">ייצור פירמידת </w:t>
      </w:r>
      <w:proofErr w:type="spellStart"/>
      <w:r>
        <w:rPr>
          <w:rFonts w:hint="cs"/>
          <w:rtl/>
        </w:rPr>
        <w:t>גאוסיאן</w:t>
      </w:r>
      <w:proofErr w:type="spellEnd"/>
    </w:p>
    <w:p w14:paraId="0D89063A" w14:textId="52A1E4B1" w:rsidR="000D2A05" w:rsidRDefault="000D2A05" w:rsidP="00243B56">
      <w:pPr>
        <w:ind w:left="720"/>
        <w:rPr>
          <w:rtl/>
        </w:rPr>
      </w:pPr>
      <w:r>
        <w:rPr>
          <w:rFonts w:hint="cs"/>
          <w:rtl/>
        </w:rPr>
        <w:t>באופן רפטטיבי לרדת רמה ולשמור את כל הרמות ברשימה.</w:t>
      </w:r>
    </w:p>
    <w:p w14:paraId="54970929" w14:textId="2EA9C53A" w:rsidR="000D2A05" w:rsidRDefault="000D2A05" w:rsidP="00243B56">
      <w:pPr>
        <w:pStyle w:val="3"/>
        <w:ind w:left="356"/>
        <w:rPr>
          <w:rtl/>
        </w:rPr>
      </w:pPr>
      <w:r>
        <w:rPr>
          <w:rFonts w:hint="cs"/>
          <w:rtl/>
        </w:rPr>
        <w:t xml:space="preserve">ייצור פירמידת </w:t>
      </w:r>
      <w:proofErr w:type="spellStart"/>
      <w:r>
        <w:rPr>
          <w:rFonts w:hint="cs"/>
          <w:rtl/>
        </w:rPr>
        <w:t>לפלסיאן</w:t>
      </w:r>
      <w:proofErr w:type="spellEnd"/>
    </w:p>
    <w:p w14:paraId="682BFBE1" w14:textId="2EA5FDEA" w:rsidR="000D2A05" w:rsidRDefault="000D2A05" w:rsidP="00243B56">
      <w:pPr>
        <w:ind w:left="720"/>
        <w:rPr>
          <w:rtl/>
        </w:rPr>
      </w:pPr>
      <w:r>
        <w:rPr>
          <w:rFonts w:hint="cs"/>
          <w:rtl/>
        </w:rPr>
        <w:t xml:space="preserve">לקבל פירמידת </w:t>
      </w:r>
      <w:proofErr w:type="spellStart"/>
      <w:r>
        <w:rPr>
          <w:rFonts w:hint="cs"/>
          <w:rtl/>
        </w:rPr>
        <w:t>גאסיאן</w:t>
      </w:r>
      <w:proofErr w:type="spellEnd"/>
      <w:r>
        <w:rPr>
          <w:rFonts w:hint="cs"/>
          <w:rtl/>
        </w:rPr>
        <w:t xml:space="preserve"> ולחשב הפרשים בין כל צמד סמוכות (כמובן אחרי עליית רמה של הקטנה </w:t>
      </w:r>
      <w:proofErr w:type="spellStart"/>
      <w:r>
        <w:rPr>
          <w:rFonts w:hint="cs"/>
          <w:rtl/>
        </w:rPr>
        <w:t>מביניהן</w:t>
      </w:r>
      <w:proofErr w:type="spellEnd"/>
      <w:r>
        <w:rPr>
          <w:rFonts w:hint="cs"/>
          <w:rtl/>
        </w:rPr>
        <w:t>)</w:t>
      </w:r>
      <w:r w:rsidR="008C1422">
        <w:rPr>
          <w:rFonts w:hint="cs"/>
          <w:rtl/>
        </w:rPr>
        <w:t xml:space="preserve"> ולשמור במקום הגדולה</w:t>
      </w:r>
      <w:r>
        <w:rPr>
          <w:rFonts w:hint="cs"/>
          <w:rtl/>
        </w:rPr>
        <w:t>.</w:t>
      </w:r>
    </w:p>
    <w:p w14:paraId="319CEE79" w14:textId="594761CD" w:rsidR="00FC7E9F" w:rsidRPr="00BF6F2D" w:rsidRDefault="00FC7E9F" w:rsidP="00243B56">
      <w:pPr>
        <w:ind w:left="720"/>
        <w:rPr>
          <w:rFonts w:ascii="CaskaydiaCove Nerd Font" w:hAnsi="CaskaydiaCove Nerd Font" w:hint="cs"/>
          <w:i/>
          <w:rtl/>
        </w:rPr>
      </w:pPr>
      <w:r>
        <w:rPr>
          <w:rFonts w:ascii="Segoe UI Symbol" w:hAnsi="Segoe UI Symbol" w:cs="Times New Roman" w:hint="cs"/>
          <w:b/>
          <w:bCs/>
          <w:rtl/>
        </w:rPr>
        <w:t>❣️</w:t>
      </w:r>
      <w:r w:rsidRPr="00243B56">
        <w:rPr>
          <w:rFonts w:hint="cs"/>
          <w:rtl/>
        </w:rPr>
        <w:t>הדבר</w:t>
      </w:r>
      <w:r w:rsidRPr="00BF6F2D">
        <w:rPr>
          <w:rFonts w:hint="cs"/>
          <w:b/>
          <w:bCs/>
          <w:rtl/>
        </w:rPr>
        <w:t xml:space="preserve"> החשוב ביותר בכל התהליך!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המרה למטריצות של </w:t>
      </w:r>
      <w:r w:rsidRPr="00FC7E9F">
        <w:rPr>
          <w:rFonts w:ascii="CaskaydiaCove Nerd Font" w:hAnsi="CaskaydiaCove Nerd Font"/>
          <w:sz w:val="20"/>
          <w:szCs w:val="20"/>
        </w:rPr>
        <w:t>int16</w:t>
      </w:r>
      <w:r w:rsidRPr="00FC7E9F">
        <w:rPr>
          <w:rFonts w:hint="cs"/>
          <w:sz w:val="20"/>
          <w:szCs w:val="20"/>
          <w:rtl/>
        </w:rPr>
        <w:t xml:space="preserve"> </w:t>
      </w:r>
      <w:r>
        <w:rPr>
          <w:rFonts w:ascii="CaskaydiaCove Nerd Font" w:hAnsi="CaskaydiaCove Nerd Font" w:hint="cs"/>
          <w:rtl/>
        </w:rPr>
        <w:t xml:space="preserve"> ממטריצה של </w:t>
      </w:r>
      <w:r w:rsidRPr="00FC7E9F">
        <w:rPr>
          <w:rFonts w:ascii="CaskaydiaCove Nerd Font" w:hAnsi="CaskaydiaCove Nerd Font"/>
          <w:sz w:val="20"/>
          <w:szCs w:val="20"/>
        </w:rPr>
        <w:t>uint8</w:t>
      </w:r>
      <w:r>
        <w:rPr>
          <w:rFonts w:ascii="CaskaydiaCove Nerd Font" w:hAnsi="CaskaydiaCove Nerd Font" w:hint="cs"/>
          <w:rtl/>
        </w:rPr>
        <w:t xml:space="preserve">, כדי שנוכל לקבל מספרים מכוונים ואת כל הטווח שצריך (שהוא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-255,255</m:t>
            </m:r>
          </m:e>
        </m:d>
      </m:oMath>
      <w:r w:rsidRPr="00FC7E9F">
        <w:rPr>
          <w:rFonts w:ascii="CaskaydiaCove Nerd Font" w:hAnsi="CaskaydiaCove Nerd Font" w:hint="cs"/>
          <w:rtl/>
        </w:rPr>
        <w:t>)</w:t>
      </w:r>
      <w:r>
        <w:rPr>
          <w:rFonts w:ascii="CaskaydiaCove Nerd Font" w:hAnsi="CaskaydiaCove Nerd Font" w:hint="cs"/>
          <w:rtl/>
        </w:rPr>
        <w:t>.</w:t>
      </w:r>
    </w:p>
    <w:p w14:paraId="0E8C688C" w14:textId="5FFEEC1D" w:rsidR="008C1422" w:rsidRDefault="008C1422" w:rsidP="00243B56">
      <w:pPr>
        <w:pStyle w:val="3"/>
        <w:ind w:left="356"/>
        <w:rPr>
          <w:rtl/>
        </w:rPr>
      </w:pPr>
      <w:r>
        <w:rPr>
          <w:rFonts w:hint="cs"/>
          <w:rtl/>
        </w:rPr>
        <w:t xml:space="preserve">בניית תמונה מפירמידת </w:t>
      </w:r>
      <w:proofErr w:type="spellStart"/>
      <w:r>
        <w:rPr>
          <w:rFonts w:hint="cs"/>
          <w:rtl/>
        </w:rPr>
        <w:t>לפלסיאן</w:t>
      </w:r>
      <w:proofErr w:type="spellEnd"/>
    </w:p>
    <w:p w14:paraId="22AB58DD" w14:textId="4A18BB2B" w:rsidR="008C1422" w:rsidRDefault="008C1422" w:rsidP="00243B56">
      <w:pPr>
        <w:ind w:left="720"/>
        <w:rPr>
          <w:rFonts w:hint="cs"/>
          <w:rtl/>
        </w:rPr>
      </w:pPr>
      <w:r>
        <w:rPr>
          <w:rFonts w:hint="cs"/>
          <w:rtl/>
        </w:rPr>
        <w:t xml:space="preserve">באופן </w:t>
      </w:r>
      <w:proofErr w:type="spellStart"/>
      <w:r>
        <w:rPr>
          <w:rFonts w:hint="cs"/>
          <w:rtl/>
        </w:rPr>
        <w:t>איטרטיבי</w:t>
      </w:r>
      <w:proofErr w:type="spellEnd"/>
      <w:r>
        <w:rPr>
          <w:rFonts w:hint="cs"/>
          <w:rtl/>
        </w:rPr>
        <w:t xml:space="preserve"> החל מהרמה הגבוהה ביותר לעלות רמה ולהוסיף את הרמה הנמוכה יותר (שבה שמרנו מקודם את ההפרש).</w:t>
      </w:r>
      <w:r w:rsidR="00FC7E9F">
        <w:rPr>
          <w:rFonts w:hint="cs"/>
          <w:rtl/>
        </w:rPr>
        <w:t xml:space="preserve"> המרה חזרה ל-</w:t>
      </w:r>
      <w:r w:rsidR="00FC7E9F" w:rsidRPr="00FC7E9F">
        <w:rPr>
          <w:rFonts w:ascii="CaskaydiaCove Nerd Font" w:hAnsi="CaskaydiaCove Nerd Font"/>
          <w:sz w:val="20"/>
          <w:szCs w:val="20"/>
        </w:rPr>
        <w:t>uint8</w:t>
      </w:r>
      <w:r w:rsidR="00FC7E9F">
        <w:rPr>
          <w:rFonts w:hint="cs"/>
          <w:rtl/>
        </w:rPr>
        <w:t>.</w:t>
      </w:r>
    </w:p>
    <w:p w14:paraId="060C6D6A" w14:textId="5D527D88" w:rsidR="008C1422" w:rsidRDefault="008C1422" w:rsidP="008C1422">
      <w:pPr>
        <w:pStyle w:val="2"/>
        <w:rPr>
          <w:rtl/>
        </w:rPr>
      </w:pPr>
      <w:r>
        <w:rPr>
          <w:rFonts w:hint="cs"/>
          <w:rtl/>
        </w:rPr>
        <w:t>ערבול תמונות לפי מסיכה</w:t>
      </w:r>
    </w:p>
    <w:p w14:paraId="423428C2" w14:textId="5AA49D54" w:rsidR="00FC7E9F" w:rsidRPr="00FC7E9F" w:rsidRDefault="00FC7E9F" w:rsidP="00FC7E9F">
      <w:pPr>
        <w:ind w:left="360"/>
        <w:rPr>
          <w:rtl/>
        </w:rPr>
      </w:pPr>
      <w:r>
        <w:rPr>
          <w:rFonts w:hint="cs"/>
          <w:rtl/>
        </w:rPr>
        <w:t xml:space="preserve">פרמטרים: תמונה 1, תמונה 2, מסיכה, מספר רמות לפירמידות, אורך </w:t>
      </w:r>
      <w:proofErr w:type="spellStart"/>
      <w:r>
        <w:rPr>
          <w:rFonts w:hint="cs"/>
          <w:rtl/>
        </w:rPr>
        <w:t>הקרנל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הגאוסיאני</w:t>
      </w:r>
      <w:proofErr w:type="spellEnd"/>
      <w:r>
        <w:rPr>
          <w:rFonts w:hint="cs"/>
          <w:rtl/>
        </w:rPr>
        <w:t xml:space="preserve"> לטשטוש.</w:t>
      </w:r>
    </w:p>
    <w:p w14:paraId="56FD13C5" w14:textId="66BDECDF" w:rsidR="008C1422" w:rsidRDefault="008C1422" w:rsidP="008C1422">
      <w:pPr>
        <w:pStyle w:val="a3"/>
        <w:numPr>
          <w:ilvl w:val="0"/>
          <w:numId w:val="4"/>
        </w:numPr>
      </w:pPr>
      <w:r>
        <w:rPr>
          <w:rFonts w:hint="cs"/>
          <w:rtl/>
        </w:rPr>
        <w:t xml:space="preserve">לייצר פירמידות </w:t>
      </w:r>
      <w:proofErr w:type="spellStart"/>
      <w:r>
        <w:rPr>
          <w:rFonts w:hint="cs"/>
          <w:rtl/>
        </w:rPr>
        <w:t>לפלסיאן</w:t>
      </w:r>
      <w:proofErr w:type="spellEnd"/>
      <w:r>
        <w:rPr>
          <w:rFonts w:hint="cs"/>
          <w:rtl/>
        </w:rPr>
        <w:t xml:space="preserve"> לשתי התמונות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proofErr w:type="spellStart"/>
      <w:r>
        <w:t>lpA</w:t>
      </w:r>
      <w:proofErr w:type="spellEnd"/>
      <w:r>
        <w:t xml:space="preserve">, </w:t>
      </w:r>
      <w:proofErr w:type="spellStart"/>
      <w:r>
        <w:t>lpB</w:t>
      </w:r>
      <w:proofErr w:type="spellEnd"/>
      <w:r>
        <w:rPr>
          <w:rFonts w:hint="cs"/>
          <w:rtl/>
        </w:rPr>
        <w:t>.</w:t>
      </w:r>
    </w:p>
    <w:p w14:paraId="1FB454D7" w14:textId="79AFC24D" w:rsidR="008C1422" w:rsidRDefault="008C1422" w:rsidP="008C1422">
      <w:pPr>
        <w:pStyle w:val="a3"/>
        <w:numPr>
          <w:ilvl w:val="0"/>
          <w:numId w:val="4"/>
        </w:numPr>
      </w:pPr>
      <w:r>
        <w:rPr>
          <w:rFonts w:hint="cs"/>
          <w:rtl/>
        </w:rPr>
        <w:t xml:space="preserve">לייצר פירמידת </w:t>
      </w:r>
      <w:proofErr w:type="spellStart"/>
      <w:r>
        <w:rPr>
          <w:rFonts w:hint="cs"/>
          <w:rtl/>
        </w:rPr>
        <w:t>גאוסיאן</w:t>
      </w:r>
      <w:proofErr w:type="spellEnd"/>
      <w:r>
        <w:rPr>
          <w:rFonts w:hint="cs"/>
          <w:rtl/>
        </w:rPr>
        <w:t xml:space="preserve"> למסכה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proofErr w:type="spellStart"/>
      <w:r>
        <w:t>lpM</w:t>
      </w:r>
      <w:proofErr w:type="spellEnd"/>
      <w:r>
        <w:rPr>
          <w:rFonts w:hint="cs"/>
          <w:rtl/>
        </w:rPr>
        <w:t>.</w:t>
      </w:r>
    </w:p>
    <w:p w14:paraId="037ED94C" w14:textId="7BB82F39" w:rsidR="008C1422" w:rsidRDefault="008C1422" w:rsidP="008C1422">
      <w:pPr>
        <w:pStyle w:val="a3"/>
        <w:numPr>
          <w:ilvl w:val="0"/>
          <w:numId w:val="4"/>
        </w:numPr>
      </w:pPr>
      <w:r>
        <w:rPr>
          <w:rFonts w:hint="cs"/>
          <w:rtl/>
        </w:rPr>
        <w:t xml:space="preserve">ליצור פירמידה משולבת: </w:t>
      </w:r>
      <w:proofErr w:type="spellStart"/>
      <m:oMath>
        <m:r>
          <m:rPr>
            <m:nor/>
          </m:rPr>
          <w:rPr>
            <w:rFonts w:ascii="Cambria Math" w:hAnsi="Cambria Math"/>
          </w:rPr>
          <m:t>lpA</m:t>
        </m:r>
        <w:proofErr w:type="spellEnd"/>
        <m:r>
          <w:rPr>
            <w:rFonts w:ascii="Cambria Math" w:hAnsi="Cambria Math"/>
          </w:rPr>
          <m:t>⋅</m:t>
        </m:r>
        <m:r>
          <m:rPr>
            <m:nor/>
          </m:rPr>
          <w:rPr>
            <w:rFonts w:ascii="Cambria Math" w:hAnsi="Cambria Math"/>
          </w:rPr>
          <m:t>lpM</m:t>
        </m:r>
        <m:r>
          <w:rPr>
            <w:rFonts w:ascii="Cambria Math" w:hAnsi="Cambria Math"/>
          </w:rPr>
          <m:t>+</m:t>
        </m:r>
        <m:r>
          <m:rPr>
            <m:nor/>
          </m:rPr>
          <w:rPr>
            <w:rFonts w:ascii="Cambria Math" w:hAnsi="Cambria Math"/>
          </w:rPr>
          <m:t>lpB</m:t>
        </m:r>
        <m:r>
          <w:rPr>
            <w:rFonts w:ascii="Cambria Math" w:hAnsi="Cambria Math"/>
          </w:rPr>
          <m:t>⋅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</m:t>
            </m:r>
            <m:r>
              <m:rPr>
                <m:nor/>
              </m:rPr>
              <w:rPr>
                <w:rFonts w:ascii="Cambria Math" w:hAnsi="Cambria Math"/>
              </w:rPr>
              <m:t>lpM</m:t>
            </m:r>
          </m:e>
        </m:d>
      </m:oMath>
      <w:r>
        <w:rPr>
          <w:rFonts w:hint="cs"/>
          <w:rtl/>
        </w:rPr>
        <w:t>.</w:t>
      </w:r>
    </w:p>
    <w:p w14:paraId="53C625B4" w14:textId="1D9F98D0" w:rsidR="008C1422" w:rsidRDefault="008C1422" w:rsidP="008C1422">
      <w:pPr>
        <w:pStyle w:val="a3"/>
        <w:numPr>
          <w:ilvl w:val="0"/>
          <w:numId w:val="4"/>
        </w:numPr>
      </w:pPr>
      <w:r>
        <w:rPr>
          <w:rFonts w:hint="cs"/>
          <w:rtl/>
        </w:rPr>
        <w:t>לבנות מהפירמידה המשולבת תמונה.</w:t>
      </w:r>
    </w:p>
    <w:p w14:paraId="44F1F7E0" w14:textId="1FDB47A7" w:rsidR="00FC7E9F" w:rsidRDefault="00FC7E9F" w:rsidP="00FC7E9F">
      <w:pPr>
        <w:ind w:left="360"/>
      </w:pPr>
      <w:r>
        <w:rPr>
          <w:rFonts w:hint="cs"/>
          <w:rtl/>
        </w:rPr>
        <w:t xml:space="preserve">האלגוריתם הועבר בשלמותו בהרצאה (ואף כתוב בשקפים) </w:t>
      </w:r>
      <w:r>
        <w:rPr>
          <w:rtl/>
        </w:rPr>
        <w:t>–</w:t>
      </w:r>
      <w:r>
        <w:rPr>
          <w:rFonts w:hint="cs"/>
          <w:rtl/>
        </w:rPr>
        <w:t xml:space="preserve"> הטשטוש (</w:t>
      </w:r>
      <w:proofErr w:type="spellStart"/>
      <w:r>
        <w:rPr>
          <w:rFonts w:hint="cs"/>
          <w:rtl/>
        </w:rPr>
        <w:t>קונבולוציה</w:t>
      </w:r>
      <w:proofErr w:type="spellEnd"/>
      <w:r>
        <w:rPr>
          <w:rFonts w:hint="cs"/>
          <w:rtl/>
        </w:rPr>
        <w:t xml:space="preserve"> עם </w:t>
      </w:r>
      <w:proofErr w:type="spellStart"/>
      <w:r>
        <w:rPr>
          <w:rFonts w:hint="cs"/>
          <w:rtl/>
        </w:rPr>
        <w:t>גאוסיאן</w:t>
      </w:r>
      <w:proofErr w:type="spellEnd"/>
      <w:r>
        <w:rPr>
          <w:rFonts w:hint="cs"/>
          <w:rtl/>
        </w:rPr>
        <w:t xml:space="preserve"> בשני ממדים), פירוק לפירמידת </w:t>
      </w:r>
      <w:proofErr w:type="spellStart"/>
      <w:r>
        <w:rPr>
          <w:rFonts w:hint="cs"/>
          <w:rtl/>
        </w:rPr>
        <w:t>גאוסיאן</w:t>
      </w:r>
      <w:proofErr w:type="spellEnd"/>
      <w:r>
        <w:rPr>
          <w:rFonts w:hint="cs"/>
          <w:rtl/>
        </w:rPr>
        <w:t xml:space="preserve"> ובנייה חזרה, בניית פירמידה למסכה.</w:t>
      </w:r>
    </w:p>
    <w:p w14:paraId="6C15BBA3" w14:textId="77777777" w:rsidR="00243B56" w:rsidRPr="00BF6F2D" w:rsidRDefault="00243B56" w:rsidP="00FC7E9F">
      <w:pPr>
        <w:ind w:left="360"/>
        <w:rPr>
          <w:rFonts w:hint="cs"/>
          <w:rtl/>
        </w:rPr>
      </w:pPr>
      <w:r>
        <w:rPr>
          <w:rFonts w:hint="cs"/>
          <w:rtl/>
        </w:rPr>
        <w:lastRenderedPageBreak/>
        <w:t xml:space="preserve">ערכי שני הפרמטרים האחרונים </w:t>
      </w:r>
      <w:r>
        <w:rPr>
          <w:rFonts w:hint="eastAsia"/>
          <w:rtl/>
        </w:rPr>
        <w:t>–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>מספר רמות לפירמידות</w:t>
      </w:r>
      <w:r>
        <w:rPr>
          <w:rFonts w:hint="cs"/>
          <w:rtl/>
        </w:rPr>
        <w:t xml:space="preserve"> ו</w:t>
      </w:r>
      <w:r>
        <w:rPr>
          <w:rFonts w:hint="cs"/>
          <w:rtl/>
        </w:rPr>
        <w:t xml:space="preserve">אורך </w:t>
      </w:r>
      <w:proofErr w:type="spellStart"/>
      <w:r>
        <w:rPr>
          <w:rFonts w:hint="cs"/>
          <w:rtl/>
        </w:rPr>
        <w:t>הקרנל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הגאוסיאני</w:t>
      </w:r>
      <w:proofErr w:type="spellEnd"/>
      <w:r>
        <w:rPr>
          <w:rFonts w:hint="cs"/>
          <w:rtl/>
        </w:rPr>
        <w:t xml:space="preserve"> לטשטוש</w:t>
      </w:r>
      <w:r>
        <w:rPr>
          <w:rFonts w:hint="cs"/>
          <w:rtl/>
        </w:rPr>
        <w:t xml:space="preserve"> – משפיעים על התוצאה ואף משתנים בין תמונה לתמונה, אך ערכי ברירת המחדל שנתתי להם, שעבדו עבור התמונות שלי, הם 6 ו-5 בהתאמה.</w:t>
      </w:r>
    </w:p>
    <w:p w14:paraId="7A2EA859" w14:textId="7C4E78BA" w:rsidR="008C1422" w:rsidRDefault="008C1422" w:rsidP="008C1422">
      <w:pPr>
        <w:pStyle w:val="2"/>
        <w:rPr>
          <w:rtl/>
        </w:rPr>
      </w:pPr>
      <w:r>
        <w:rPr>
          <w:rFonts w:hint="cs"/>
          <w:rtl/>
        </w:rPr>
        <w:t>תמונה היברידית</w:t>
      </w:r>
    </w:p>
    <w:p w14:paraId="61190D77" w14:textId="6327137C" w:rsidR="00243B56" w:rsidRPr="00243B56" w:rsidRDefault="00243B56" w:rsidP="00243B56">
      <w:pPr>
        <w:ind w:left="360"/>
        <w:rPr>
          <w:rtl/>
        </w:rPr>
      </w:pPr>
      <w:r>
        <w:rPr>
          <w:rFonts w:hint="cs"/>
          <w:rtl/>
        </w:rPr>
        <w:t xml:space="preserve">פרמטרים: תמונה 1, תמונה 2, מספר רמות לפירמידות, אורך </w:t>
      </w:r>
      <w:proofErr w:type="spellStart"/>
      <w:r>
        <w:rPr>
          <w:rFonts w:hint="cs"/>
          <w:rtl/>
        </w:rPr>
        <w:t>הקרנל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הגאוסיאני</w:t>
      </w:r>
      <w:proofErr w:type="spellEnd"/>
      <w:r>
        <w:rPr>
          <w:rFonts w:hint="cs"/>
          <w:rtl/>
        </w:rPr>
        <w:t xml:space="preserve"> לטשטוש.</w:t>
      </w:r>
    </w:p>
    <w:p w14:paraId="19352568" w14:textId="259CBA61" w:rsidR="008C1422" w:rsidRDefault="00BF6F2D" w:rsidP="00BF6F2D">
      <w:pPr>
        <w:pStyle w:val="a3"/>
        <w:numPr>
          <w:ilvl w:val="0"/>
          <w:numId w:val="5"/>
        </w:numPr>
      </w:pPr>
      <w:r>
        <w:rPr>
          <w:rFonts w:hint="cs"/>
          <w:rtl/>
        </w:rPr>
        <w:t xml:space="preserve">לייצר פירמידת </w:t>
      </w:r>
      <w:proofErr w:type="spellStart"/>
      <w:r>
        <w:rPr>
          <w:rFonts w:hint="cs"/>
          <w:rtl/>
        </w:rPr>
        <w:t>לפלסיאן</w:t>
      </w:r>
      <w:proofErr w:type="spellEnd"/>
      <w:r>
        <w:rPr>
          <w:rFonts w:hint="cs"/>
          <w:rtl/>
        </w:rPr>
        <w:t xml:space="preserve"> בגובה </w:t>
      </w:r>
      <w:r w:rsidR="00243B56">
        <w:rPr>
          <w:rFonts w:hint="cs"/>
          <w:rtl/>
        </w:rPr>
        <w:t>המבוקש</w:t>
      </w:r>
      <w:r>
        <w:rPr>
          <w:rFonts w:hint="cs"/>
          <w:rtl/>
        </w:rPr>
        <w:t xml:space="preserve"> לשתי התמונות.</w:t>
      </w:r>
    </w:p>
    <w:p w14:paraId="5CC05F7A" w14:textId="4BCBFCC3" w:rsidR="00BF6F2D" w:rsidRDefault="00BF6F2D" w:rsidP="00BF6F2D">
      <w:pPr>
        <w:pStyle w:val="a3"/>
        <w:numPr>
          <w:ilvl w:val="0"/>
          <w:numId w:val="5"/>
        </w:numPr>
      </w:pPr>
      <w:r>
        <w:rPr>
          <w:rFonts w:hint="cs"/>
          <w:rtl/>
        </w:rPr>
        <w:t>לקחת את הפירמידה של התמונה שרואים מקרוב, ולהחליף את הרמה הגבוהה ביותר (הווי אומר הקטנה ביותר, שאינה הפרשים) ברמה הגבוהה ביותר של התמונה שנראה מרחוק.</w:t>
      </w:r>
    </w:p>
    <w:p w14:paraId="5772F4D7" w14:textId="4057D49B" w:rsidR="00BF6F2D" w:rsidRDefault="00BF6F2D" w:rsidP="00BF6F2D">
      <w:pPr>
        <w:pStyle w:val="a3"/>
        <w:numPr>
          <w:ilvl w:val="0"/>
          <w:numId w:val="5"/>
        </w:numPr>
      </w:pPr>
      <w:r>
        <w:rPr>
          <w:rFonts w:hint="cs"/>
          <w:rtl/>
        </w:rPr>
        <w:t xml:space="preserve">לבנות </w:t>
      </w:r>
      <w:proofErr w:type="spellStart"/>
      <w:r>
        <w:rPr>
          <w:rFonts w:hint="cs"/>
          <w:rtl/>
        </w:rPr>
        <w:t>מהפירמדה</w:t>
      </w:r>
      <w:proofErr w:type="spellEnd"/>
      <w:r>
        <w:rPr>
          <w:rFonts w:hint="cs"/>
          <w:rtl/>
        </w:rPr>
        <w:t xml:space="preserve"> הנ"ל את התמונה ההיברידית.</w:t>
      </w:r>
    </w:p>
    <w:p w14:paraId="6DE4EB42" w14:textId="6E1341A1" w:rsidR="00243B56" w:rsidRDefault="00243B56" w:rsidP="00243B56">
      <w:pPr>
        <w:ind w:left="360"/>
        <w:rPr>
          <w:rtl/>
        </w:rPr>
      </w:pPr>
      <w:r>
        <w:rPr>
          <w:rFonts w:hint="cs"/>
          <w:rtl/>
        </w:rPr>
        <w:t>ההיגיון מאחורי האלגוריתם הוא שכמקטינים את התמונה אז המסך בעצם דוגם את התמונה, ולכן יציג רק את התדרים הנמוכים ביותר, וכאשר מגדילים אותה אז המסך יציג גם תדרים גבוהים.</w:t>
      </w:r>
    </w:p>
    <w:p w14:paraId="72500EA2" w14:textId="613EE9EF" w:rsidR="00243B56" w:rsidRDefault="00243B56" w:rsidP="00243B56">
      <w:pPr>
        <w:ind w:left="360"/>
        <w:rPr>
          <w:rtl/>
        </w:rPr>
      </w:pPr>
      <w:r>
        <w:rPr>
          <w:rFonts w:hint="cs"/>
          <w:rtl/>
        </w:rPr>
        <w:t xml:space="preserve">ערכי שני הפרמטרים האחרונים </w:t>
      </w:r>
      <w:r>
        <w:rPr>
          <w:rFonts w:hint="eastAsia"/>
          <w:rtl/>
        </w:rPr>
        <w:t>–</w:t>
      </w:r>
      <w:r>
        <w:rPr>
          <w:rFonts w:hint="cs"/>
          <w:rtl/>
        </w:rPr>
        <w:t xml:space="preserve"> מספר רמות לפירמידות ואורך </w:t>
      </w:r>
      <w:proofErr w:type="spellStart"/>
      <w:r>
        <w:rPr>
          <w:rFonts w:hint="cs"/>
          <w:rtl/>
        </w:rPr>
        <w:t>הקרנל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הגאוסיאני</w:t>
      </w:r>
      <w:proofErr w:type="spellEnd"/>
      <w:r>
        <w:rPr>
          <w:rFonts w:hint="cs"/>
          <w:rtl/>
        </w:rPr>
        <w:t xml:space="preserve"> לטשטוש – משפיעים על התוצאה ואף משתנים בין תמונה לתמונה, אך ערכי ברירת המחדל שנתתי להם, שעבדו עבור התמונות שלי, הם </w:t>
      </w:r>
      <w:r>
        <w:rPr>
          <w:rFonts w:hint="cs"/>
          <w:rtl/>
        </w:rPr>
        <w:t>3</w:t>
      </w:r>
      <w:r>
        <w:rPr>
          <w:rFonts w:hint="cs"/>
          <w:rtl/>
        </w:rPr>
        <w:t xml:space="preserve"> ו-5 בהתאמה.</w:t>
      </w:r>
    </w:p>
    <w:p w14:paraId="62413E6C" w14:textId="77777777" w:rsidR="00243B56" w:rsidRDefault="00243B56" w:rsidP="00243B56">
      <w:pPr>
        <w:pStyle w:val="2"/>
        <w:rPr>
          <w:rtl/>
        </w:rPr>
      </w:pPr>
      <w:r>
        <w:rPr>
          <w:rFonts w:hint="cs"/>
          <w:rtl/>
        </w:rPr>
        <w:t>פרטי מימוש</w:t>
      </w:r>
    </w:p>
    <w:p w14:paraId="7C049A62" w14:textId="6E83DC4B" w:rsidR="00243B56" w:rsidRDefault="00243B56" w:rsidP="00FC7E9F">
      <w:pPr>
        <w:ind w:left="360"/>
        <w:rPr>
          <w:rtl/>
        </w:rPr>
      </w:pPr>
      <w:r>
        <w:rPr>
          <w:rFonts w:hint="cs"/>
          <w:rtl/>
        </w:rPr>
        <w:t xml:space="preserve">אין לי מה להוסיף על הכתוב בנ"ל מבחינת פרטי המימוש של כל צעד (מלבד ערכי הפרמטרים האופציונליים שפירטתי לעיל). כאמור, הדבר החשוב היה לשמור מספרים מכוונים בפירמידת </w:t>
      </w:r>
      <w:proofErr w:type="spellStart"/>
      <w:r>
        <w:rPr>
          <w:rFonts w:hint="cs"/>
          <w:rtl/>
        </w:rPr>
        <w:t>הלפלסיאן</w:t>
      </w:r>
      <w:proofErr w:type="spellEnd"/>
      <w:r>
        <w:rPr>
          <w:rFonts w:hint="cs"/>
          <w:rtl/>
        </w:rPr>
        <w:t>.</w:t>
      </w:r>
    </w:p>
    <w:p w14:paraId="57A3AA0B" w14:textId="77777777" w:rsidR="00243B56" w:rsidRDefault="00243B56" w:rsidP="00FC7E9F">
      <w:pPr>
        <w:ind w:left="360"/>
        <w:rPr>
          <w:rtl/>
        </w:rPr>
      </w:pPr>
      <w:r>
        <w:rPr>
          <w:rFonts w:hint="cs"/>
          <w:rtl/>
        </w:rPr>
        <w:t xml:space="preserve">מלבד </w:t>
      </w:r>
      <w:proofErr w:type="spellStart"/>
      <w:r>
        <w:rPr>
          <w:rFonts w:hint="cs"/>
          <w:rtl/>
        </w:rPr>
        <w:t>הקונבולוציה</w:t>
      </w:r>
      <w:proofErr w:type="spellEnd"/>
      <w:r>
        <w:rPr>
          <w:rFonts w:hint="cs"/>
          <w:rtl/>
        </w:rPr>
        <w:t xml:space="preserve"> עם התמונה שהשתמשתי במובנה של </w:t>
      </w:r>
      <w:r>
        <w:t>OpenCV</w:t>
      </w:r>
      <w:r>
        <w:rPr>
          <w:rFonts w:hint="cs"/>
          <w:rtl/>
        </w:rPr>
        <w:t>, את כל שאר התהליכים בניתי בעצמי מ-0 (כמובן עם שימוש ב-</w:t>
      </w:r>
      <w:proofErr w:type="spellStart"/>
      <w:r>
        <w:t>NumPY</w:t>
      </w:r>
      <w:proofErr w:type="spellEnd"/>
      <w:r>
        <w:rPr>
          <w:rFonts w:hint="cs"/>
          <w:rtl/>
        </w:rPr>
        <w:t>).</w:t>
      </w:r>
    </w:p>
    <w:p w14:paraId="3CBF5F5B" w14:textId="77777777" w:rsidR="00243B56" w:rsidRDefault="00243B56" w:rsidP="00FC7E9F">
      <w:pPr>
        <w:ind w:left="360"/>
        <w:rPr>
          <w:rFonts w:hint="cs"/>
          <w:rtl/>
        </w:rPr>
      </w:pPr>
      <w:r>
        <w:rPr>
          <w:rFonts w:hint="cs"/>
          <w:rtl/>
        </w:rPr>
        <w:t>בחרתי להשתמש ב-</w:t>
      </w:r>
      <w:r>
        <w:t>OpenCV</w:t>
      </w:r>
      <w:r>
        <w:rPr>
          <w:rFonts w:hint="cs"/>
          <w:rtl/>
        </w:rPr>
        <w:t xml:space="preserve"> וב-</w:t>
      </w:r>
      <w:proofErr w:type="spellStart"/>
      <w:r>
        <w:t>NumPY</w:t>
      </w:r>
      <w:proofErr w:type="spellEnd"/>
      <w:r>
        <w:rPr>
          <w:rFonts w:hint="cs"/>
          <w:rtl/>
        </w:rPr>
        <w:t xml:space="preserve"> בגלל הדוקומנטציה הנוחה שלהם, הפופולריות שלהם ושנוח מאוד להשתמש בהם.</w:t>
      </w:r>
    </w:p>
    <w:p w14:paraId="7B6DD983" w14:textId="716EBCCA" w:rsidR="00243B56" w:rsidRDefault="00243B56" w:rsidP="00243B56">
      <w:pPr>
        <w:pStyle w:val="2"/>
        <w:rPr>
          <w:rtl/>
        </w:rPr>
      </w:pPr>
      <w:r>
        <w:rPr>
          <w:rFonts w:hint="cs"/>
          <w:rtl/>
        </w:rPr>
        <w:t>אתגרים</w:t>
      </w:r>
    </w:p>
    <w:p w14:paraId="4CF28D49" w14:textId="77777777" w:rsidR="00A1531A" w:rsidRDefault="00A1531A" w:rsidP="00A1531A">
      <w:pPr>
        <w:pStyle w:val="3"/>
        <w:ind w:firstLine="360"/>
        <w:rPr>
          <w:rtl/>
        </w:rPr>
      </w:pPr>
      <w:r>
        <w:rPr>
          <w:rFonts w:hint="cs"/>
          <w:rtl/>
        </w:rPr>
        <w:t>מספר הקסם 4?</w:t>
      </w:r>
    </w:p>
    <w:p w14:paraId="102302D6" w14:textId="77777777" w:rsidR="00A1531A" w:rsidRDefault="00A1531A" w:rsidP="00A1531A">
      <w:pPr>
        <w:ind w:left="720"/>
        <w:rPr>
          <w:rtl/>
        </w:rPr>
      </w:pPr>
      <w:r>
        <w:rPr>
          <w:rFonts w:hint="cs"/>
          <w:rtl/>
        </w:rPr>
        <w:t xml:space="preserve">ע"פ הדוקומנטציה באתר של </w:t>
      </w:r>
      <w:r>
        <w:rPr>
          <w:rFonts w:hint="cs"/>
        </w:rPr>
        <w:t>O</w:t>
      </w:r>
      <w:r>
        <w:t>penCV</w:t>
      </w:r>
      <w:r>
        <w:rPr>
          <w:rFonts w:hint="cs"/>
          <w:rtl/>
        </w:rPr>
        <w:t xml:space="preserve">, בעליית רמה בפירמידה מכפילים את הערכים ב-4. ניסיתי להבין את ההגיון בזה ובעיקר באיזה פרמטרים זה תלוי. בהתחלה חשבתי שזה תלוי באורך </w:t>
      </w:r>
      <w:proofErr w:type="spellStart"/>
      <w:r>
        <w:rPr>
          <w:rFonts w:hint="cs"/>
          <w:rtl/>
        </w:rPr>
        <w:t>הגאוסיאן</w:t>
      </w:r>
      <w:proofErr w:type="spellEnd"/>
      <w:r>
        <w:rPr>
          <w:rFonts w:hint="cs"/>
          <w:rtl/>
        </w:rPr>
        <w:t>, אבל ערכים שונים לא נתנו את התוצאה המיוחלת, עד שהבנתי שבעצם זו החזרת העוצמה לגודל התמונה החדשה ולכן הפקטור הוא יחס ממדי התמונות.</w:t>
      </w:r>
    </w:p>
    <w:p w14:paraId="2A309300" w14:textId="672D4520" w:rsidR="00A1531A" w:rsidRDefault="00A1531A" w:rsidP="00A1531A">
      <w:pPr>
        <w:pStyle w:val="3"/>
        <w:ind w:firstLine="360"/>
        <w:rPr>
          <w:rtl/>
        </w:rPr>
      </w:pPr>
      <w:r>
        <w:rPr>
          <w:rFonts w:hint="cs"/>
          <w:rtl/>
        </w:rPr>
        <w:t xml:space="preserve">האתגר הגדול </w:t>
      </w:r>
      <w:r>
        <w:rPr>
          <w:rtl/>
        </w:rPr>
        <w:t>–</w:t>
      </w:r>
      <w:r>
        <w:rPr>
          <w:rFonts w:hint="cs"/>
          <w:rtl/>
        </w:rPr>
        <w:t xml:space="preserve"> מספרים מכוונים</w:t>
      </w:r>
    </w:p>
    <w:p w14:paraId="034AD1D4" w14:textId="77777777" w:rsidR="00111C5A" w:rsidRDefault="00111C5A" w:rsidP="00111C5A">
      <w:pPr>
        <w:ind w:firstLine="360"/>
        <w:rPr>
          <w:rtl/>
        </w:rPr>
      </w:pPr>
      <w:r>
        <w:rPr>
          <w:noProof/>
        </w:rPr>
        <w:drawing>
          <wp:inline distT="0" distB="0" distL="0" distR="0" wp14:anchorId="209E0275" wp14:editId="3277941F">
            <wp:extent cx="1440000" cy="1399815"/>
            <wp:effectExtent l="0" t="0" r="8255" b="0"/>
            <wp:docPr id="574165574" name="תמונה 574165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3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F9B875" wp14:editId="707E25A8">
            <wp:extent cx="1440000" cy="1399814"/>
            <wp:effectExtent l="0" t="0" r="8255" b="0"/>
            <wp:docPr id="583700583" name="תמונה 583700583" descr="תמונה שמכילה פני אדם, ריס, עור, גב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73551" name="תמונה 4" descr="תמונה שמכילה פני אדם, ריס, עור, גב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39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ACF8E4" wp14:editId="3B3161B5">
            <wp:extent cx="1440000" cy="1399814"/>
            <wp:effectExtent l="0" t="0" r="8255" b="0"/>
            <wp:docPr id="1855815014" name="תמונה 1855815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39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kaydiaCove Nerd Font" w:hAnsi="CaskaydiaCove Nerd Font"/>
          <w:noProof/>
        </w:rPr>
        <w:drawing>
          <wp:inline distT="0" distB="0" distL="0" distR="0" wp14:anchorId="1CF0E2A2" wp14:editId="7B099F4E">
            <wp:extent cx="1440000" cy="1440000"/>
            <wp:effectExtent l="0" t="0" r="8255" b="8255"/>
            <wp:docPr id="707539766" name="תמונה 707539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8A535" w14:textId="5B0592F8" w:rsidR="00A1531A" w:rsidRDefault="00A1531A" w:rsidP="00A1531A">
      <w:pPr>
        <w:ind w:left="720"/>
        <w:rPr>
          <w:rtl/>
        </w:rPr>
      </w:pPr>
      <w:r>
        <w:rPr>
          <w:rFonts w:hint="cs"/>
          <w:rtl/>
        </w:rPr>
        <w:t>כמנהגי בקודש בשני התרגילים הקודמים, די בקלות ובמהירות כתבתי את האלגוריתמים, אבל נתקעתי על איזו בעיה טכנית. הבעיה הטכנית הייתה שקיבלתי באיזורי החיתוך תגובה לא טובה.</w:t>
      </w:r>
    </w:p>
    <w:p w14:paraId="0DC36EBF" w14:textId="59233476" w:rsidR="00A1531A" w:rsidRDefault="00A1531A" w:rsidP="00A1531A">
      <w:pPr>
        <w:ind w:left="720"/>
        <w:rPr>
          <w:rtl/>
        </w:rPr>
      </w:pPr>
      <w:r>
        <w:rPr>
          <w:rFonts w:hint="cs"/>
          <w:rtl/>
        </w:rPr>
        <w:t xml:space="preserve">ניסיתי לשנות אולי למסכה צריך פירמידה ללא טשטוש בין הרמות אלא רק דגימה. זה הביא לתוצאה טובה יותר אך לא מספקת </w:t>
      </w:r>
      <w:r>
        <w:rPr>
          <w:rtl/>
        </w:rPr>
        <w:t>–</w:t>
      </w:r>
      <w:r>
        <w:rPr>
          <w:rFonts w:hint="cs"/>
          <w:rtl/>
        </w:rPr>
        <w:t xml:space="preserve"> עדיין הייתה תגובה לא טובה.</w:t>
      </w:r>
    </w:p>
    <w:p w14:paraId="42E49406" w14:textId="4976E41D" w:rsidR="00A1531A" w:rsidRDefault="00A1531A" w:rsidP="00A1531A">
      <w:pPr>
        <w:ind w:left="720"/>
        <w:rPr>
          <w:rtl/>
        </w:rPr>
      </w:pPr>
      <w:r>
        <w:rPr>
          <w:rFonts w:hint="cs"/>
          <w:rtl/>
        </w:rPr>
        <w:t xml:space="preserve">בדוקומנטציה של </w:t>
      </w:r>
      <w:r>
        <w:t>OpenCV</w:t>
      </w:r>
      <w:r>
        <w:rPr>
          <w:rFonts w:hint="cs"/>
          <w:rtl/>
        </w:rPr>
        <w:t xml:space="preserve"> הייתה דוג', שהביאה לתוצאה גם לא טובה מבחינתי משום שהוסיפה בהירות לתמונה שאני לא רציתי.</w:t>
      </w:r>
      <w:r w:rsidR="00766720">
        <w:rPr>
          <w:rFonts w:hint="cs"/>
          <w:rtl/>
        </w:rPr>
        <w:t xml:space="preserve"> אפילו יצירה של פירמידת </w:t>
      </w:r>
      <w:proofErr w:type="spellStart"/>
      <w:r w:rsidR="00766720">
        <w:rPr>
          <w:rFonts w:hint="cs"/>
          <w:rtl/>
        </w:rPr>
        <w:t>לפלסיאן</w:t>
      </w:r>
      <w:proofErr w:type="spellEnd"/>
      <w:r w:rsidR="00766720">
        <w:rPr>
          <w:rFonts w:hint="cs"/>
          <w:rtl/>
        </w:rPr>
        <w:t xml:space="preserve"> והחזרה מייד לתמונה לא החזירה לתמונה המקורית.</w:t>
      </w:r>
    </w:p>
    <w:p w14:paraId="225F8EAB" w14:textId="2B0C005D" w:rsidR="00A1531A" w:rsidRDefault="00A1531A" w:rsidP="00A1531A">
      <w:pPr>
        <w:ind w:left="720"/>
        <w:rPr>
          <w:rFonts w:hint="cs"/>
          <w:rtl/>
        </w:rPr>
      </w:pPr>
      <w:r>
        <w:rPr>
          <w:rFonts w:hint="cs"/>
          <w:rtl/>
        </w:rPr>
        <w:t xml:space="preserve">מנבירה בדוקומנטציה הבנתי שהם משתמשים בפונקציה </w:t>
      </w:r>
      <w:proofErr w:type="spellStart"/>
      <w:r w:rsidRPr="00A1531A">
        <w:rPr>
          <w:rFonts w:ascii="CaskaydiaCove Nerd Font" w:hAnsi="CaskaydiaCove Nerd Font"/>
          <w:sz w:val="20"/>
          <w:szCs w:val="20"/>
        </w:rPr>
        <w:t>cv.substruct</w:t>
      </w:r>
      <w:proofErr w:type="spellEnd"/>
      <w:r>
        <w:rPr>
          <w:rFonts w:hint="cs"/>
          <w:rtl/>
        </w:rPr>
        <w:t xml:space="preserve"> ו-</w:t>
      </w:r>
      <w:proofErr w:type="spellStart"/>
      <w:r w:rsidRPr="00A1531A">
        <w:rPr>
          <w:rFonts w:ascii="CaskaydiaCove Nerd Font" w:hAnsi="CaskaydiaCove Nerd Font"/>
          <w:sz w:val="20"/>
          <w:szCs w:val="20"/>
        </w:rPr>
        <w:t>cv.add</w:t>
      </w:r>
      <w:proofErr w:type="spellEnd"/>
      <w:r>
        <w:rPr>
          <w:rFonts w:hint="cs"/>
          <w:rtl/>
        </w:rPr>
        <w:t xml:space="preserve"> במקום פשוט להשתמש בסימני פלוס ומינוס, אז ניסיתי להבין מה הפונקציות האלו עושות.</w:t>
      </w:r>
    </w:p>
    <w:p w14:paraId="166F6D4F" w14:textId="5C2CC4B2" w:rsidR="00A1531A" w:rsidRDefault="00A1531A" w:rsidP="00A1531A">
      <w:pPr>
        <w:ind w:left="720"/>
        <w:rPr>
          <w:rFonts w:hint="cs"/>
          <w:rtl/>
        </w:rPr>
      </w:pPr>
      <w:r>
        <w:rPr>
          <w:rFonts w:hint="cs"/>
          <w:rtl/>
        </w:rPr>
        <w:t xml:space="preserve">בהמשך המסע, גיליתי שהפונקציות הנ"ל מבצעות </w:t>
      </w:r>
      <w:r>
        <w:t>clipping</w:t>
      </w:r>
      <w:r>
        <w:rPr>
          <w:rFonts w:hint="cs"/>
          <w:rtl/>
        </w:rPr>
        <w:t xml:space="preserve"> לערכים להיות בטווח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0,255</m:t>
            </m:r>
          </m:e>
        </m:d>
      </m:oMath>
      <w:r>
        <w:rPr>
          <w:rFonts w:hint="cs"/>
          <w:rtl/>
        </w:rPr>
        <w:t>, ואז אמרתי לעצמי שזה לא טוב כי אני רוצה הפרשים והם לפעמים שליליים.</w:t>
      </w:r>
    </w:p>
    <w:p w14:paraId="7E3C9867" w14:textId="6CF72988" w:rsidR="00A1531A" w:rsidRDefault="00111C5A" w:rsidP="00A1531A">
      <w:pPr>
        <w:ind w:left="720"/>
        <w:rPr>
          <w:rFonts w:hint="cs"/>
          <w:rtl/>
        </w:rPr>
      </w:pPr>
      <w:r>
        <w:rPr>
          <w:rFonts w:hint="cs"/>
          <w:rtl/>
        </w:rPr>
        <w:t xml:space="preserve">אז בדקתי ואכן גם במימוש שלי היה עדיין </w:t>
      </w:r>
      <w:r>
        <w:t>clipping</w:t>
      </w:r>
      <w:r>
        <w:rPr>
          <w:rFonts w:hint="cs"/>
          <w:rtl/>
        </w:rPr>
        <w:t xml:space="preserve"> בגלל הטיפוס של המטריצות שהוא טיפוס לא מכוון של 8 ביט (</w:t>
      </w:r>
      <w:r w:rsidRPr="00FC7E9F">
        <w:rPr>
          <w:rFonts w:ascii="CaskaydiaCove Nerd Font" w:hAnsi="CaskaydiaCove Nerd Font"/>
          <w:sz w:val="20"/>
          <w:szCs w:val="20"/>
        </w:rPr>
        <w:t>uint8</w:t>
      </w:r>
      <w:r>
        <w:rPr>
          <w:rFonts w:hint="cs"/>
          <w:rtl/>
        </w:rPr>
        <w:t>), אז המרתי לטיפוס מכוון של 16 ביט (</w:t>
      </w:r>
      <w:r w:rsidRPr="00FC7E9F">
        <w:rPr>
          <w:rFonts w:ascii="CaskaydiaCove Nerd Font" w:hAnsi="CaskaydiaCove Nerd Font"/>
          <w:sz w:val="20"/>
          <w:szCs w:val="20"/>
        </w:rPr>
        <w:t>int16</w:t>
      </w:r>
      <w:r>
        <w:rPr>
          <w:rFonts w:ascii="CaskaydiaCove Nerd Font" w:hAnsi="CaskaydiaCove Nerd Font" w:hint="cs"/>
          <w:rtl/>
        </w:rPr>
        <w:t>) וסוף סוף קיבלתי את התוצאה הרצויה.</w:t>
      </w:r>
    </w:p>
    <w:p w14:paraId="089531E0" w14:textId="4CB3B806" w:rsidR="00A1531A" w:rsidRDefault="00111C5A" w:rsidP="00A1531A">
      <w:pPr>
        <w:ind w:left="720"/>
        <w:rPr>
          <w:rtl/>
        </w:rPr>
      </w:pPr>
      <w:r>
        <w:rPr>
          <w:rFonts w:hint="cs"/>
          <w:rtl/>
        </w:rPr>
        <w:lastRenderedPageBreak/>
        <w:t>אבל המש</w:t>
      </w:r>
      <w:r w:rsidR="00C2534A">
        <w:rPr>
          <w:rFonts w:hint="cs"/>
          <w:rtl/>
        </w:rPr>
        <w:t>מ</w:t>
      </w:r>
      <w:r>
        <w:rPr>
          <w:rFonts w:hint="cs"/>
          <w:rtl/>
        </w:rPr>
        <w:t xml:space="preserve">עות היא </w:t>
      </w:r>
      <w:r>
        <w:rPr>
          <w:rtl/>
        </w:rPr>
        <w:t>–</w:t>
      </w:r>
      <w:r>
        <w:rPr>
          <w:rFonts w:hint="cs"/>
          <w:rtl/>
        </w:rPr>
        <w:t xml:space="preserve"> שבעצם אנחנו מכפילים את המקום שנדרש לתמונה להישמר פי שניים, כי ב-8 ביט אי אפשר לשמור את כל הטווח שאנחנו צריכים להפרשים </w:t>
      </w:r>
      <w:r>
        <w:rPr>
          <w:rFonts w:hint="eastAsia"/>
          <w:rtl/>
        </w:rPr>
        <w:t>–</w:t>
      </w:r>
      <w:r>
        <w:rPr>
          <w:rFonts w:hint="cs"/>
          <w:rtl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-255,255</m:t>
            </m:r>
          </m:e>
        </m:d>
      </m:oMath>
      <w:r>
        <w:rPr>
          <w:rFonts w:hint="cs"/>
          <w:rtl/>
        </w:rPr>
        <w:t xml:space="preserve"> </w:t>
      </w:r>
      <w:r>
        <w:rPr>
          <w:rFonts w:hint="eastAsia"/>
          <w:rtl/>
        </w:rPr>
        <w:t>–</w:t>
      </w:r>
      <w:r>
        <w:rPr>
          <w:rFonts w:hint="cs"/>
          <w:rtl/>
        </w:rPr>
        <w:t xml:space="preserve"> בפחות משני בתים.</w:t>
      </w:r>
    </w:p>
    <w:p w14:paraId="219A8D89" w14:textId="13F6E53E" w:rsidR="00C2534A" w:rsidRDefault="00C2534A" w:rsidP="00C2534A">
      <w:pPr>
        <w:pStyle w:val="2"/>
        <w:rPr>
          <w:rtl/>
        </w:rPr>
      </w:pPr>
      <w:r>
        <w:rPr>
          <w:rFonts w:hint="cs"/>
          <w:rtl/>
        </w:rPr>
        <w:t>הבדלים בין האלגוריתמים</w:t>
      </w:r>
    </w:p>
    <w:p w14:paraId="430127FA" w14:textId="17B4C8FD" w:rsidR="00C2534A" w:rsidRPr="00243B56" w:rsidRDefault="00C2534A" w:rsidP="00C2534A">
      <w:pPr>
        <w:ind w:left="360"/>
        <w:rPr>
          <w:rFonts w:hint="cs"/>
          <w:rtl/>
        </w:rPr>
      </w:pPr>
      <w:r>
        <w:rPr>
          <w:rFonts w:hint="cs"/>
          <w:rtl/>
        </w:rPr>
        <w:t xml:space="preserve">בעוד בערבול, החיבור הוא רוחבי בין שתי הפירמידות </w:t>
      </w:r>
      <w:r>
        <w:rPr>
          <w:rtl/>
        </w:rPr>
        <w:t>–</w:t>
      </w:r>
      <w:r>
        <w:rPr>
          <w:rFonts w:hint="cs"/>
          <w:rtl/>
        </w:rPr>
        <w:t xml:space="preserve"> הווי אומר חיבור בין שתי הפירמידות בכל רמה,  בתמונה ההיברידית החיבור הוא בין רמות.</w:t>
      </w:r>
    </w:p>
    <w:p w14:paraId="35032E80" w14:textId="48156184" w:rsidR="00590417" w:rsidRDefault="00590417" w:rsidP="00590417">
      <w:pPr>
        <w:pStyle w:val="1"/>
        <w:rPr>
          <w:rtl/>
        </w:rPr>
      </w:pPr>
      <w:r>
        <w:rPr>
          <w:rFonts w:hint="cs"/>
          <w:rtl/>
        </w:rPr>
        <w:t>תוצאות</w:t>
      </w:r>
    </w:p>
    <w:p w14:paraId="0F34F934" w14:textId="21283B70" w:rsidR="00590417" w:rsidRDefault="00C2534A" w:rsidP="00C2534A">
      <w:pPr>
        <w:pStyle w:val="2"/>
        <w:rPr>
          <w:rtl/>
        </w:rPr>
      </w:pPr>
      <w:r>
        <w:rPr>
          <w:rFonts w:hint="cs"/>
          <w:rtl/>
        </w:rPr>
        <w:t>ערבול תמונות</w:t>
      </w:r>
    </w:p>
    <w:p w14:paraId="16FA5490" w14:textId="493DA5D8" w:rsidR="00C2534A" w:rsidRDefault="00C2534A" w:rsidP="00C2534A">
      <w:pPr>
        <w:jc w:val="center"/>
        <w:rPr>
          <w:rtl/>
        </w:rPr>
      </w:pPr>
      <w:r>
        <w:rPr>
          <w:noProof/>
        </w:rPr>
        <w:drawing>
          <wp:inline distT="0" distB="0" distL="0" distR="0" wp14:anchorId="1E67C117" wp14:editId="51B72B6C">
            <wp:extent cx="1440000" cy="1440000"/>
            <wp:effectExtent l="0" t="0" r="8255" b="8255"/>
            <wp:docPr id="231199391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skaydiaCove Nerd Font" w:hAnsi="CaskaydiaCove Nerd Font"/>
          <w:noProof/>
        </w:rPr>
        <w:drawing>
          <wp:inline distT="0" distB="0" distL="0" distR="0" wp14:anchorId="53F5C787" wp14:editId="43132D21">
            <wp:extent cx="1440000" cy="1440000"/>
            <wp:effectExtent l="0" t="0" r="8255" b="8255"/>
            <wp:docPr id="629673542" name="תמונה 629673542" descr="תמונה שמכילה פני אדם, ריס, גבה, שפתו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73542" name="תמונה 629673542" descr="תמונה שמכילה פני אדם, ריס, גבה, שפתון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F477B" wp14:editId="0544FFBA">
            <wp:extent cx="1440000" cy="1440000"/>
            <wp:effectExtent l="0" t="0" r="8255" b="8255"/>
            <wp:docPr id="81955722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EF1F4" w14:textId="460624A8" w:rsidR="00C2534A" w:rsidRDefault="003F1C11" w:rsidP="003F1C11">
      <w:pPr>
        <w:rPr>
          <w:rtl/>
        </w:rPr>
      </w:pPr>
      <w:r>
        <w:rPr>
          <w:rFonts w:hint="cs"/>
          <w:rtl/>
        </w:rPr>
        <w:t>מובאות לעיל דוגמאות ביניים עד שהצלחתי להגיע לתוצאה הזו.</w:t>
      </w:r>
    </w:p>
    <w:p w14:paraId="7A0408CE" w14:textId="6896B8E4" w:rsidR="003F1C11" w:rsidRDefault="003F1C11" w:rsidP="003F1C11">
      <w:pPr>
        <w:pStyle w:val="2"/>
        <w:rPr>
          <w:rtl/>
        </w:rPr>
      </w:pPr>
      <w:r>
        <w:rPr>
          <w:rFonts w:hint="cs"/>
          <w:rtl/>
        </w:rPr>
        <w:t>תמונה היברידית</w:t>
      </w:r>
    </w:p>
    <w:p w14:paraId="23B08A65" w14:textId="6CF51C5B" w:rsidR="003F1C11" w:rsidRDefault="003F1C11" w:rsidP="003F1C11">
      <w:pPr>
        <w:rPr>
          <w:rtl/>
        </w:rPr>
      </w:pPr>
      <w:r>
        <w:rPr>
          <w:rFonts w:hint="cs"/>
          <w:rtl/>
        </w:rPr>
        <w:t>ניסיתי להשתמש באותן התמונות לעיל (עם פרמטרים 5, 5):</w:t>
      </w:r>
    </w:p>
    <w:p w14:paraId="7DB4466B" w14:textId="22CB1686" w:rsidR="003F1C11" w:rsidRDefault="003F1C11" w:rsidP="003F1C11">
      <w:pPr>
        <w:jc w:val="center"/>
        <w:rPr>
          <w:rtl/>
        </w:rPr>
      </w:pPr>
      <w:r w:rsidRPr="003F1C11">
        <w:rPr>
          <w:rtl/>
        </w:rPr>
        <w:drawing>
          <wp:inline distT="0" distB="0" distL="0" distR="0" wp14:anchorId="642BE2ED" wp14:editId="3B32C90B">
            <wp:extent cx="4458145" cy="1440000"/>
            <wp:effectExtent l="0" t="0" r="0" b="8255"/>
            <wp:docPr id="1860380708" name="תמונה 1" descr="תמונה שמכילה פני אדם, גבה, אדם, ריס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380708" name="תמונה 1" descr="תמונה שמכילה פני אדם, גבה, אדם, ריס&#10;&#10;התיאור נוצר באופן אוטומטי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814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2E52" w14:textId="108A5F22" w:rsidR="003F1C11" w:rsidRDefault="003F1C11" w:rsidP="003F1C11">
      <w:pPr>
        <w:rPr>
          <w:rtl/>
        </w:rPr>
      </w:pPr>
      <w:r>
        <w:rPr>
          <w:rFonts w:hint="cs"/>
          <w:rtl/>
        </w:rPr>
        <w:t>לא מושלם אבל קרוב. בכיוון השני:</w:t>
      </w:r>
    </w:p>
    <w:p w14:paraId="1908DE26" w14:textId="0BB9F250" w:rsidR="003F1C11" w:rsidRDefault="009B7ACB" w:rsidP="009B7ACB">
      <w:pPr>
        <w:jc w:val="center"/>
        <w:rPr>
          <w:rtl/>
        </w:rPr>
      </w:pPr>
      <w:r w:rsidRPr="009B7ACB">
        <w:rPr>
          <w:rtl/>
        </w:rPr>
        <w:drawing>
          <wp:inline distT="0" distB="0" distL="0" distR="0" wp14:anchorId="77919D15" wp14:editId="6EA7681C">
            <wp:extent cx="4458145" cy="1440000"/>
            <wp:effectExtent l="0" t="0" r="0" b="8255"/>
            <wp:docPr id="34212480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248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814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E24D" w14:textId="7A154E4F" w:rsidR="009B7ACB" w:rsidRDefault="009B7ACB" w:rsidP="009B7ACB">
      <w:pPr>
        <w:rPr>
          <w:rtl/>
        </w:rPr>
      </w:pPr>
      <w:r>
        <w:rPr>
          <w:rFonts w:hint="cs"/>
          <w:rtl/>
        </w:rPr>
        <w:t>גם לא אידיאלי. השיער מאוד מאוד משפיע ודומיננטי, והתמונות לא אידיאליות למשימה...</w:t>
      </w:r>
      <w:r w:rsidR="00100F55">
        <w:rPr>
          <w:rFonts w:hint="cs"/>
          <w:rtl/>
        </w:rPr>
        <w:t xml:space="preserve"> נסיונות נוספים גם לא עלו יפה...</w:t>
      </w:r>
    </w:p>
    <w:p w14:paraId="6B9C9C67" w14:textId="26D43CAD" w:rsidR="00100F55" w:rsidRDefault="00100F55" w:rsidP="00100F55">
      <w:pPr>
        <w:jc w:val="center"/>
        <w:rPr>
          <w:rtl/>
        </w:rPr>
      </w:pPr>
      <w:r w:rsidRPr="00100F55">
        <w:rPr>
          <w:rtl/>
        </w:rPr>
        <w:drawing>
          <wp:inline distT="0" distB="0" distL="0" distR="0" wp14:anchorId="37288CEB" wp14:editId="2B1818F9">
            <wp:extent cx="6188710" cy="1213485"/>
            <wp:effectExtent l="0" t="0" r="2540" b="5715"/>
            <wp:docPr id="23723699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369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8F89" w14:textId="2C5643AD" w:rsidR="00100F55" w:rsidRDefault="00902184" w:rsidP="00100F55">
      <w:pPr>
        <w:rPr>
          <w:rtl/>
        </w:rPr>
      </w:pPr>
      <w:r>
        <w:rPr>
          <w:rFonts w:hint="cs"/>
          <w:rtl/>
        </w:rPr>
        <w:t>אבל:</w:t>
      </w:r>
    </w:p>
    <w:p w14:paraId="35799E9F" w14:textId="58ACC0D5" w:rsidR="00902184" w:rsidRDefault="00902184" w:rsidP="00100F55">
      <w:pPr>
        <w:rPr>
          <w:rtl/>
        </w:rPr>
      </w:pPr>
      <w:r w:rsidRPr="00902184">
        <w:rPr>
          <w:rtl/>
        </w:rPr>
        <w:lastRenderedPageBreak/>
        <w:drawing>
          <wp:inline distT="0" distB="0" distL="0" distR="0" wp14:anchorId="766E94F3" wp14:editId="3B1944E8">
            <wp:extent cx="6188710" cy="1213485"/>
            <wp:effectExtent l="0" t="0" r="2540" b="5715"/>
            <wp:docPr id="159253487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5348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2B26" w14:textId="601220A8" w:rsidR="00902184" w:rsidRDefault="00902184" w:rsidP="00100F55">
      <w:pPr>
        <w:rPr>
          <w:rtl/>
        </w:rPr>
      </w:pPr>
      <w:r>
        <w:rPr>
          <w:rFonts w:hint="cs"/>
          <w:rtl/>
        </w:rPr>
        <w:t>כך שנראה לי חשוב גם לדעת את המגבלות של תמונה היברידית. זה לא באמת ייראה ממש אותו הדבר כמו אף אחת מהתמונות.</w:t>
      </w:r>
    </w:p>
    <w:p w14:paraId="5292CD74" w14:textId="5A38E8D3" w:rsidR="00590417" w:rsidRDefault="00590417" w:rsidP="00590417">
      <w:pPr>
        <w:pStyle w:val="1"/>
        <w:rPr>
          <w:rtl/>
        </w:rPr>
      </w:pPr>
      <w:r>
        <w:rPr>
          <w:rFonts w:hint="cs"/>
          <w:rtl/>
        </w:rPr>
        <w:t>פירמידות</w:t>
      </w:r>
    </w:p>
    <w:p w14:paraId="2B549CB5" w14:textId="6B739555" w:rsidR="00902184" w:rsidRDefault="00902184" w:rsidP="00533C65">
      <w:pPr>
        <w:tabs>
          <w:tab w:val="right" w:pos="9746"/>
        </w:tabs>
        <w:rPr>
          <w:rtl/>
        </w:rPr>
      </w:pPr>
      <w:r w:rsidRPr="00902184">
        <w:rPr>
          <w:rtl/>
        </w:rPr>
        <w:drawing>
          <wp:inline distT="0" distB="0" distL="0" distR="0" wp14:anchorId="10F3BB47" wp14:editId="690097E5">
            <wp:extent cx="2880000" cy="1837456"/>
            <wp:effectExtent l="0" t="0" r="0" b="0"/>
            <wp:docPr id="15360730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73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3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C65">
        <w:rPr>
          <w:rtl/>
        </w:rPr>
        <w:tab/>
      </w:r>
      <w:r w:rsidR="00533C65" w:rsidRPr="00533C65">
        <w:rPr>
          <w:rtl/>
        </w:rPr>
        <w:drawing>
          <wp:inline distT="0" distB="0" distL="0" distR="0" wp14:anchorId="547B57ED" wp14:editId="2EF4B5B4">
            <wp:extent cx="2880000" cy="1837456"/>
            <wp:effectExtent l="0" t="0" r="0" b="0"/>
            <wp:docPr id="195044720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472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3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915F" w14:textId="42867AD3" w:rsidR="00533C65" w:rsidRDefault="00533C65" w:rsidP="00533C65">
      <w:pPr>
        <w:tabs>
          <w:tab w:val="right" w:pos="9746"/>
        </w:tabs>
        <w:rPr>
          <w:rtl/>
        </w:rPr>
      </w:pPr>
      <w:r>
        <w:rPr>
          <w:rFonts w:hint="cs"/>
          <w:rtl/>
        </w:rPr>
        <w:t xml:space="preserve">אין לי הרבה מה להגיד על פירמידת </w:t>
      </w:r>
      <w:proofErr w:type="spellStart"/>
      <w:r>
        <w:rPr>
          <w:rFonts w:hint="cs"/>
          <w:rtl/>
        </w:rPr>
        <w:t>הגאוסיאן</w:t>
      </w:r>
      <w:proofErr w:type="spellEnd"/>
      <w:r>
        <w:rPr>
          <w:rFonts w:hint="cs"/>
          <w:rtl/>
        </w:rPr>
        <w:t>.</w:t>
      </w:r>
    </w:p>
    <w:p w14:paraId="1C9FA261" w14:textId="69C392F3" w:rsidR="00533C65" w:rsidRDefault="00533C65" w:rsidP="00533C65">
      <w:pPr>
        <w:tabs>
          <w:tab w:val="right" w:pos="9746"/>
        </w:tabs>
        <w:rPr>
          <w:rFonts w:hint="cs"/>
          <w:rtl/>
        </w:rPr>
      </w:pPr>
      <w:r>
        <w:rPr>
          <w:rFonts w:hint="cs"/>
          <w:rtl/>
        </w:rPr>
        <w:t xml:space="preserve">מפירמידת </w:t>
      </w:r>
      <w:proofErr w:type="spellStart"/>
      <w:r>
        <w:rPr>
          <w:rFonts w:hint="cs"/>
          <w:rtl/>
        </w:rPr>
        <w:t>הלפלסיאן</w:t>
      </w:r>
      <w:proofErr w:type="spellEnd"/>
      <w:r>
        <w:rPr>
          <w:rFonts w:hint="cs"/>
          <w:rtl/>
        </w:rPr>
        <w:t xml:space="preserve"> ניתן לראות איך שהשכבות הראשונות כמעט ללא הבדלים. רלוונטי לצרכי כיווץ </w:t>
      </w:r>
      <w:r>
        <w:rPr>
          <w:rtl/>
        </w:rPr>
        <w:t>–</w:t>
      </w:r>
      <w:r>
        <w:rPr>
          <w:rFonts w:hint="cs"/>
          <w:rtl/>
        </w:rPr>
        <w:t xml:space="preserve"> לקחת רק את השינויים המשמעותיים. בנוסף, אפשר לראות שממש אפשר לעשות אומנות מהמשחקים האלו... נגיד רמה 3 היא יכולה להיות אפקט אומנותי ממוחשב ל-</w:t>
      </w:r>
      <w:r>
        <w:t>Office</w:t>
      </w:r>
      <w:r>
        <w:rPr>
          <w:rFonts w:hint="cs"/>
          <w:rtl/>
        </w:rPr>
        <w:t xml:space="preserve"> לתמונות.</w:t>
      </w:r>
    </w:p>
    <w:p w14:paraId="77009694" w14:textId="509CA8EF" w:rsidR="00590417" w:rsidRPr="00590417" w:rsidRDefault="00590417" w:rsidP="00590417">
      <w:pPr>
        <w:pStyle w:val="1"/>
        <w:rPr>
          <w:rFonts w:hint="cs"/>
          <w:rtl/>
        </w:rPr>
      </w:pPr>
      <w:r>
        <w:rPr>
          <w:rFonts w:hint="cs"/>
          <w:rtl/>
        </w:rPr>
        <w:t>סיכום</w:t>
      </w:r>
    </w:p>
    <w:p w14:paraId="263717F6" w14:textId="77777777" w:rsidR="00533C65" w:rsidRDefault="00533C65" w:rsidP="00650D19">
      <w:pPr>
        <w:rPr>
          <w:rtl/>
        </w:rPr>
      </w:pPr>
      <w:r>
        <w:rPr>
          <w:rFonts w:hint="cs"/>
          <w:rtl/>
        </w:rPr>
        <w:t>הממצא העיקרי שלי מהעבודה הוא השימושים המעניינים של פירמידות. הם פילטרים נהדרים לתדרים וניתן לבצע מניפולציות מעניינות בקלות יחסית. בהרצאות ראינו עוד המון שימושים לפירמידות.</w:t>
      </w:r>
    </w:p>
    <w:p w14:paraId="5EAB0BD9" w14:textId="6424F27F" w:rsidR="00195528" w:rsidRDefault="00533C65" w:rsidP="00650D19">
      <w:pPr>
        <w:rPr>
          <w:rtl/>
        </w:rPr>
      </w:pPr>
      <w:r>
        <w:rPr>
          <w:rFonts w:hint="cs"/>
          <w:rtl/>
        </w:rPr>
        <w:t xml:space="preserve">דבר נוסף הוא החשיבות של הטיפוסים והבנה של הצדדים הטכניים מעבר לצדדים המתמטיים והאלגוריתמיים בבואנו לפתח ולממש מוצר. ז"א </w:t>
      </w:r>
      <w:r>
        <w:rPr>
          <w:rtl/>
        </w:rPr>
        <w:t>–</w:t>
      </w:r>
      <w:r>
        <w:rPr>
          <w:rFonts w:hint="cs"/>
          <w:rtl/>
        </w:rPr>
        <w:t xml:space="preserve"> אע"פ </w:t>
      </w:r>
      <w:proofErr w:type="spellStart"/>
      <w:r>
        <w:rPr>
          <w:rFonts w:hint="cs"/>
          <w:rtl/>
        </w:rPr>
        <w:t>שפייתון</w:t>
      </w:r>
      <w:proofErr w:type="spellEnd"/>
      <w:r>
        <w:rPr>
          <w:rFonts w:hint="cs"/>
          <w:rtl/>
        </w:rPr>
        <w:t xml:space="preserve"> מנסה לצמצם את הפער ככל הניתן, כשאנחנו משתמשים ב-</w:t>
      </w:r>
      <w:proofErr w:type="spellStart"/>
      <w:r>
        <w:rPr>
          <w:rFonts w:hint="cs"/>
        </w:rPr>
        <w:t>N</w:t>
      </w:r>
      <w:r>
        <w:t>umPY</w:t>
      </w:r>
      <w:proofErr w:type="spellEnd"/>
      <w:r>
        <w:rPr>
          <w:rFonts w:hint="cs"/>
          <w:rtl/>
        </w:rPr>
        <w:t xml:space="preserve"> אנחנו חייבים להיות עם שליטה והבנה בסיסית ב-</w:t>
      </w:r>
      <w:r>
        <w:t>low level</w:t>
      </w:r>
      <w:r>
        <w:rPr>
          <w:rFonts w:hint="cs"/>
          <w:rtl/>
        </w:rPr>
        <w:t xml:space="preserve"> כדי לממש את האלגוריתם.</w:t>
      </w:r>
    </w:p>
    <w:p w14:paraId="71CFC870" w14:textId="73B59E4C" w:rsidR="00E95D01" w:rsidRPr="00195528" w:rsidRDefault="00F37281" w:rsidP="00F37281">
      <w:pPr>
        <w:jc w:val="center"/>
        <w:rPr>
          <w:rFonts w:hint="cs"/>
          <w:rtl/>
        </w:rPr>
      </w:pPr>
      <w:r>
        <w:rPr>
          <w:noProof/>
        </w:rPr>
        <w:drawing>
          <wp:inline distT="0" distB="0" distL="0" distR="0" wp14:anchorId="12D120EB" wp14:editId="13670EF6">
            <wp:extent cx="3525520" cy="2860040"/>
            <wp:effectExtent l="0" t="0" r="0" b="0"/>
            <wp:docPr id="57851102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52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95D01" w:rsidRPr="00195528" w:rsidSect="00111C5A">
      <w:headerReference w:type="default" r:id="rId22"/>
      <w:footerReference w:type="default" r:id="rId23"/>
      <w:pgSz w:w="11906" w:h="16838"/>
      <w:pgMar w:top="1440" w:right="1080" w:bottom="1440" w:left="108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34FFCF" w14:textId="77777777" w:rsidR="00A7155E" w:rsidRDefault="00A7155E" w:rsidP="00195528">
      <w:pPr>
        <w:spacing w:after="0"/>
      </w:pPr>
      <w:r>
        <w:separator/>
      </w:r>
    </w:p>
  </w:endnote>
  <w:endnote w:type="continuationSeparator" w:id="0">
    <w:p w14:paraId="57F3D1F5" w14:textId="77777777" w:rsidR="00A7155E" w:rsidRDefault="00A7155E" w:rsidP="0019552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rankRuehl">
    <w:panose1 w:val="020E0503060101010101"/>
    <w:charset w:val="00"/>
    <w:family w:val="swiss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skaydiaCove Nerd Font">
    <w:panose1 w:val="020B0509020204030204"/>
    <w:charset w:val="00"/>
    <w:family w:val="modern"/>
    <w:pitch w:val="fixed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HAnsi" w:eastAsiaTheme="majorEastAsia" w:hAnsiTheme="majorHAnsi" w:cstheme="majorBidi"/>
        <w:sz w:val="28"/>
        <w:szCs w:val="28"/>
        <w:rtl/>
        <w:lang w:val="he-IL"/>
      </w:rPr>
      <w:id w:val="-1055159805"/>
      <w:docPartObj>
        <w:docPartGallery w:val="Page Numbers (Bottom of Page)"/>
        <w:docPartUnique/>
      </w:docPartObj>
    </w:sdtPr>
    <w:sdtContent>
      <w:p w14:paraId="38B1DB4D" w14:textId="77777777" w:rsidR="00462AB0" w:rsidRPr="00462AB0" w:rsidRDefault="00462AB0" w:rsidP="00462AB0">
        <w:pPr>
          <w:pStyle w:val="a6"/>
          <w:jc w:val="center"/>
          <w:rPr>
            <w:rFonts w:asciiTheme="majorHAnsi" w:eastAsiaTheme="majorEastAsia" w:hAnsiTheme="majorHAnsi" w:cstheme="majorBidi"/>
            <w:sz w:val="28"/>
            <w:szCs w:val="28"/>
          </w:rPr>
        </w:pPr>
        <w:r>
          <w:rPr>
            <w:rFonts w:asciiTheme="majorHAnsi" w:eastAsiaTheme="majorEastAsia" w:hAnsiTheme="majorHAnsi" w:cstheme="majorBidi"/>
            <w:sz w:val="28"/>
            <w:szCs w:val="28"/>
            <w:rtl/>
            <w:lang w:val="he-IL"/>
          </w:rPr>
          <w:t xml:space="preserve">~ </w:t>
        </w:r>
        <w:r>
          <w:rPr>
            <w:rFonts w:asciiTheme="minorHAnsi" w:eastAsiaTheme="minorEastAsia" w:hAnsiTheme="minorHAnsi" w:cs="Times New Roman"/>
            <w:sz w:val="22"/>
            <w:szCs w:val="22"/>
          </w:rPr>
          <w:fldChar w:fldCharType="begin"/>
        </w:r>
        <w:r>
          <w:instrText>PAGE    \* MERGEFORMAT</w:instrText>
        </w:r>
        <w:r>
          <w:rPr>
            <w:rFonts w:asciiTheme="minorHAnsi" w:eastAsiaTheme="minorEastAsia" w:hAnsiTheme="minorHAnsi" w:cs="Times New Roman"/>
            <w:sz w:val="22"/>
            <w:szCs w:val="22"/>
          </w:rPr>
          <w:fldChar w:fldCharType="separate"/>
        </w:r>
        <w:r>
          <w:rPr>
            <w:rFonts w:asciiTheme="majorHAnsi" w:eastAsiaTheme="majorEastAsia" w:hAnsiTheme="majorHAnsi" w:cstheme="majorBidi"/>
            <w:sz w:val="28"/>
            <w:szCs w:val="28"/>
            <w:rtl/>
            <w:lang w:val="he-IL"/>
          </w:rPr>
          <w:t>2</w:t>
        </w:r>
        <w:r>
          <w:rPr>
            <w:rFonts w:asciiTheme="majorHAnsi" w:eastAsiaTheme="majorEastAsia" w:hAnsiTheme="majorHAnsi" w:cstheme="majorBidi"/>
            <w:sz w:val="28"/>
            <w:szCs w:val="28"/>
          </w:rPr>
          <w:fldChar w:fldCharType="end"/>
        </w:r>
        <w:r>
          <w:rPr>
            <w:rFonts w:asciiTheme="majorHAnsi" w:eastAsiaTheme="majorEastAsia" w:hAnsiTheme="majorHAnsi" w:cstheme="majorBidi"/>
            <w:sz w:val="28"/>
            <w:szCs w:val="28"/>
            <w:rtl/>
            <w:lang w:val="he-IL"/>
          </w:rPr>
          <w:t xml:space="preserve"> ~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1D5249" w14:textId="77777777" w:rsidR="00A7155E" w:rsidRDefault="00A7155E" w:rsidP="00195528">
      <w:pPr>
        <w:spacing w:after="0"/>
      </w:pPr>
      <w:r>
        <w:separator/>
      </w:r>
    </w:p>
  </w:footnote>
  <w:footnote w:type="continuationSeparator" w:id="0">
    <w:p w14:paraId="21F98BB2" w14:textId="77777777" w:rsidR="00A7155E" w:rsidRDefault="00A7155E" w:rsidP="0019552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6BFD51" w14:textId="01FBF844" w:rsidR="00195528" w:rsidRPr="00195528" w:rsidRDefault="00195528" w:rsidP="00195528">
    <w:pPr>
      <w:pStyle w:val="a4"/>
    </w:pPr>
    <w:r>
      <w:rPr>
        <w:rFonts w:hint="cs"/>
        <w:rtl/>
      </w:rPr>
      <w:t>בכ"י</w:t>
    </w:r>
    <w:r w:rsidRPr="00195528">
      <w:rPr>
        <w:rtl/>
      </w:rPr>
      <w:ptab w:relativeTo="margin" w:alignment="center" w:leader="none"/>
    </w:r>
    <w:sdt>
      <w:sdtPr>
        <w:rPr>
          <w:rtl/>
        </w:rPr>
        <w:alias w:val="כותרת"/>
        <w:tag w:val=""/>
        <w:id w:val="1901022312"/>
        <w:placeholder>
          <w:docPart w:val="DefaultPlaceholder_2098659788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650D19">
          <w:rPr>
            <w:rFonts w:hint="cs"/>
            <w:rtl/>
          </w:rPr>
          <w:t xml:space="preserve">עיבוד תמונה </w:t>
        </w:r>
        <w:r w:rsidR="007E7249">
          <w:rPr>
            <w:rtl/>
          </w:rPr>
          <w:t>– תרגיל בית</w:t>
        </w:r>
        <w:r w:rsidR="00650D19">
          <w:rPr>
            <w:rFonts w:hint="cs"/>
            <w:rtl/>
          </w:rPr>
          <w:t xml:space="preserve"> 3</w:t>
        </w:r>
      </w:sdtContent>
    </w:sdt>
    <w:r w:rsidRPr="00195528">
      <w:rPr>
        <w:rtl/>
      </w:rPr>
      <w:ptab w:relativeTo="margin" w:alignment="right" w:leader="none"/>
    </w:r>
    <w:r>
      <w:rPr>
        <w:rFonts w:hint="cs"/>
        <w:rtl/>
      </w:rPr>
      <w:t>אוריין יוסף חסידים</w:t>
    </w:r>
    <w:r>
      <w:rPr>
        <w:rtl/>
      </w:rPr>
      <w:br/>
    </w:r>
    <w:r w:rsidRPr="00195528">
      <w:rPr>
        <w:rtl/>
      </w:rPr>
      <w:ptab w:relativeTo="margin" w:alignment="center" w:leader="none"/>
    </w:r>
    <w:r w:rsidRPr="00195528">
      <w:rPr>
        <w:rtl/>
      </w:rPr>
      <w:ptab w:relativeTo="margin" w:alignment="right" w:leader="none"/>
    </w:r>
    <w:r>
      <w:rPr>
        <w:rFonts w:hint="cs"/>
        <w:rtl/>
      </w:rPr>
      <w:t>319131579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B29CE"/>
    <w:multiLevelType w:val="hybridMultilevel"/>
    <w:tmpl w:val="8E5833EE"/>
    <w:lvl w:ilvl="0" w:tplc="7B1EC21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1424DC0"/>
    <w:multiLevelType w:val="hybridMultilevel"/>
    <w:tmpl w:val="C6A67D7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618B1"/>
    <w:multiLevelType w:val="hybridMultilevel"/>
    <w:tmpl w:val="EC1E021E"/>
    <w:lvl w:ilvl="0" w:tplc="7466F7F4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E3152E"/>
    <w:multiLevelType w:val="hybridMultilevel"/>
    <w:tmpl w:val="BD0C1D9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A06782"/>
    <w:multiLevelType w:val="hybridMultilevel"/>
    <w:tmpl w:val="1D98D450"/>
    <w:lvl w:ilvl="0" w:tplc="A69C2A62">
      <w:start w:val="1"/>
      <w:numFmt w:val="hebrew1"/>
      <w:lvlText w:val="%1)"/>
      <w:lvlJc w:val="left"/>
      <w:pPr>
        <w:ind w:left="36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6E88325C"/>
    <w:multiLevelType w:val="hybridMultilevel"/>
    <w:tmpl w:val="B62EACC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745750D"/>
    <w:multiLevelType w:val="hybridMultilevel"/>
    <w:tmpl w:val="2B6C307E"/>
    <w:lvl w:ilvl="0" w:tplc="A4EA321C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788160245">
    <w:abstractNumId w:val="0"/>
  </w:num>
  <w:num w:numId="2" w16cid:durableId="2133162555">
    <w:abstractNumId w:val="4"/>
  </w:num>
  <w:num w:numId="3" w16cid:durableId="706872077">
    <w:abstractNumId w:val="6"/>
  </w:num>
  <w:num w:numId="4" w16cid:durableId="513231765">
    <w:abstractNumId w:val="1"/>
  </w:num>
  <w:num w:numId="5" w16cid:durableId="1605335607">
    <w:abstractNumId w:val="5"/>
  </w:num>
  <w:num w:numId="6" w16cid:durableId="1216044339">
    <w:abstractNumId w:val="2"/>
  </w:num>
  <w:num w:numId="7" w16cid:durableId="72086160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0D19"/>
    <w:rsid w:val="00040555"/>
    <w:rsid w:val="000D2A05"/>
    <w:rsid w:val="00100F55"/>
    <w:rsid w:val="00111C5A"/>
    <w:rsid w:val="001673D9"/>
    <w:rsid w:val="00195528"/>
    <w:rsid w:val="00243B56"/>
    <w:rsid w:val="00267320"/>
    <w:rsid w:val="003A043D"/>
    <w:rsid w:val="003E1BB5"/>
    <w:rsid w:val="003F1C11"/>
    <w:rsid w:val="00457A29"/>
    <w:rsid w:val="00462AB0"/>
    <w:rsid w:val="004C4278"/>
    <w:rsid w:val="00533C65"/>
    <w:rsid w:val="00590417"/>
    <w:rsid w:val="00597EC1"/>
    <w:rsid w:val="00650D19"/>
    <w:rsid w:val="00694512"/>
    <w:rsid w:val="006D50E5"/>
    <w:rsid w:val="00766720"/>
    <w:rsid w:val="00772D0D"/>
    <w:rsid w:val="007B7D5C"/>
    <w:rsid w:val="007E69E5"/>
    <w:rsid w:val="007E7249"/>
    <w:rsid w:val="008262DB"/>
    <w:rsid w:val="0084114E"/>
    <w:rsid w:val="0087585C"/>
    <w:rsid w:val="008C1422"/>
    <w:rsid w:val="00902184"/>
    <w:rsid w:val="00980954"/>
    <w:rsid w:val="009B4A53"/>
    <w:rsid w:val="009B7ACB"/>
    <w:rsid w:val="00A1531A"/>
    <w:rsid w:val="00A40F30"/>
    <w:rsid w:val="00A7155E"/>
    <w:rsid w:val="00BD3E5A"/>
    <w:rsid w:val="00BF1A5F"/>
    <w:rsid w:val="00BF6F2D"/>
    <w:rsid w:val="00C2534A"/>
    <w:rsid w:val="00C928F4"/>
    <w:rsid w:val="00D65999"/>
    <w:rsid w:val="00D805F5"/>
    <w:rsid w:val="00E34667"/>
    <w:rsid w:val="00E95D01"/>
    <w:rsid w:val="00F01257"/>
    <w:rsid w:val="00F348CF"/>
    <w:rsid w:val="00F37281"/>
    <w:rsid w:val="00FB7A7D"/>
    <w:rsid w:val="00FC7E9F"/>
  </w:rsids>
  <m:mathPr>
    <m:mathFont m:val="Cambria Math"/>
    <m:brkBin m:val="repeat"/>
    <m:brkBinSub m:val="--"/>
    <m:smallFrac m:val="0"/>
    <m:dispDef/>
    <m:lMargin m:val="0"/>
    <m:rMargin m:val="0"/>
    <m:defJc m:val="centerGroup"/>
    <m:wrapRight/>
    <m:intLim m:val="undOvr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9C4C3E"/>
  <w15:chartTrackingRefBased/>
  <w15:docId w15:val="{42C16F99-99E0-4F79-9D29-13C49B5387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egoe U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2534A"/>
    <w:pPr>
      <w:bidi/>
      <w:spacing w:line="240" w:lineRule="auto"/>
      <w:jc w:val="both"/>
    </w:pPr>
    <w:rPr>
      <w:rFonts w:ascii="FrankRuehl" w:eastAsia="FrankRuehl" w:hAnsi="FrankRuehl" w:cs="FrankRuehl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87585C"/>
    <w:pPr>
      <w:keepNext/>
      <w:keepLines/>
      <w:numPr>
        <w:numId w:val="3"/>
      </w:numPr>
      <w:spacing w:after="0"/>
      <w:outlineLvl w:val="0"/>
    </w:pPr>
    <w:rPr>
      <w:b/>
      <w:bCs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9B4A53"/>
    <w:pPr>
      <w:keepNext/>
      <w:keepLines/>
      <w:spacing w:before="40" w:after="0"/>
      <w:outlineLvl w:val="1"/>
    </w:pPr>
    <w:rPr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9041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87585C"/>
    <w:rPr>
      <w:rFonts w:ascii="FrankRuehl" w:eastAsia="FrankRuehl" w:hAnsi="FrankRuehl" w:cs="FrankRuehl"/>
      <w:b/>
      <w:bCs/>
      <w:color w:val="2F5496" w:themeColor="accent1" w:themeShade="BF"/>
      <w:sz w:val="40"/>
      <w:szCs w:val="40"/>
    </w:rPr>
  </w:style>
  <w:style w:type="paragraph" w:styleId="a3">
    <w:name w:val="List Paragraph"/>
    <w:basedOn w:val="a"/>
    <w:uiPriority w:val="34"/>
    <w:qFormat/>
    <w:rsid w:val="00195528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195528"/>
    <w:pPr>
      <w:tabs>
        <w:tab w:val="center" w:pos="4153"/>
        <w:tab w:val="right" w:pos="8306"/>
      </w:tabs>
      <w:spacing w:after="0"/>
    </w:pPr>
  </w:style>
  <w:style w:type="character" w:customStyle="1" w:styleId="a5">
    <w:name w:val="כותרת עליונה תו"/>
    <w:basedOn w:val="a0"/>
    <w:link w:val="a4"/>
    <w:uiPriority w:val="99"/>
    <w:rsid w:val="00195528"/>
    <w:rPr>
      <w:rFonts w:ascii="Segoe UI" w:hAnsi="Segoe UI" w:cs="Segoe UI"/>
      <w:sz w:val="24"/>
      <w:szCs w:val="24"/>
    </w:rPr>
  </w:style>
  <w:style w:type="paragraph" w:styleId="a6">
    <w:name w:val="footer"/>
    <w:basedOn w:val="a"/>
    <w:link w:val="a7"/>
    <w:uiPriority w:val="99"/>
    <w:unhideWhenUsed/>
    <w:rsid w:val="00195528"/>
    <w:pPr>
      <w:tabs>
        <w:tab w:val="center" w:pos="4153"/>
        <w:tab w:val="right" w:pos="8306"/>
      </w:tabs>
      <w:spacing w:after="0"/>
    </w:pPr>
  </w:style>
  <w:style w:type="character" w:customStyle="1" w:styleId="a7">
    <w:name w:val="כותרת תחתונה תו"/>
    <w:basedOn w:val="a0"/>
    <w:link w:val="a6"/>
    <w:uiPriority w:val="99"/>
    <w:rsid w:val="00195528"/>
    <w:rPr>
      <w:rFonts w:ascii="Segoe UI" w:hAnsi="Segoe UI" w:cs="Segoe UI"/>
      <w:sz w:val="24"/>
      <w:szCs w:val="24"/>
    </w:rPr>
  </w:style>
  <w:style w:type="character" w:styleId="a8">
    <w:name w:val="Placeholder Text"/>
    <w:basedOn w:val="a0"/>
    <w:uiPriority w:val="99"/>
    <w:semiHidden/>
    <w:rsid w:val="00597EC1"/>
    <w:rPr>
      <w:color w:val="808080"/>
    </w:rPr>
  </w:style>
  <w:style w:type="paragraph" w:styleId="a9">
    <w:name w:val="Title"/>
    <w:basedOn w:val="a"/>
    <w:next w:val="a"/>
    <w:link w:val="aa"/>
    <w:uiPriority w:val="10"/>
    <w:qFormat/>
    <w:rsid w:val="001673D9"/>
    <w:pPr>
      <w:spacing w:after="0"/>
      <w:contextualSpacing/>
      <w:jc w:val="center"/>
    </w:pPr>
    <w:rPr>
      <w:rFonts w:asciiTheme="majorHAnsi" w:eastAsiaTheme="majorEastAsia" w:hAnsiTheme="majorHAnsi"/>
      <w:sz w:val="56"/>
      <w:szCs w:val="56"/>
    </w:rPr>
  </w:style>
  <w:style w:type="character" w:customStyle="1" w:styleId="aa">
    <w:name w:val="כותרת טקסט תו"/>
    <w:basedOn w:val="a0"/>
    <w:link w:val="a9"/>
    <w:uiPriority w:val="10"/>
    <w:rsid w:val="001673D9"/>
    <w:rPr>
      <w:rFonts w:asciiTheme="majorHAnsi" w:eastAsiaTheme="majorEastAsia" w:hAnsiTheme="majorHAnsi" w:cs="FrankRuehl"/>
      <w:sz w:val="56"/>
      <w:szCs w:val="56"/>
    </w:rPr>
  </w:style>
  <w:style w:type="paragraph" w:styleId="ab">
    <w:name w:val="Subtitle"/>
    <w:basedOn w:val="a"/>
    <w:next w:val="a"/>
    <w:link w:val="ac"/>
    <w:uiPriority w:val="11"/>
    <w:qFormat/>
    <w:rsid w:val="009B4A53"/>
    <w:pPr>
      <w:numPr>
        <w:ilvl w:val="1"/>
      </w:numPr>
      <w:jc w:val="center"/>
    </w:pPr>
    <w:rPr>
      <w:color w:val="5A5A5A" w:themeColor="text1" w:themeTint="A5"/>
      <w:spacing w:val="15"/>
      <w:sz w:val="22"/>
      <w:szCs w:val="22"/>
    </w:rPr>
  </w:style>
  <w:style w:type="character" w:customStyle="1" w:styleId="ac">
    <w:name w:val="כותרת משנה תו"/>
    <w:basedOn w:val="a0"/>
    <w:link w:val="ab"/>
    <w:uiPriority w:val="11"/>
    <w:rsid w:val="009B4A53"/>
    <w:rPr>
      <w:rFonts w:ascii="FrankRuehl" w:eastAsia="FrankRuehl" w:hAnsi="FrankRuehl" w:cs="FrankRuehl"/>
      <w:color w:val="5A5A5A" w:themeColor="text1" w:themeTint="A5"/>
      <w:spacing w:val="15"/>
    </w:rPr>
  </w:style>
  <w:style w:type="character" w:customStyle="1" w:styleId="20">
    <w:name w:val="כותרת 2 תו"/>
    <w:basedOn w:val="a0"/>
    <w:link w:val="2"/>
    <w:uiPriority w:val="9"/>
    <w:rsid w:val="009B4A53"/>
    <w:rPr>
      <w:rFonts w:ascii="FrankRuehl" w:eastAsia="FrankRuehl" w:hAnsi="FrankRuehl" w:cs="FrankRuehl"/>
      <w:color w:val="2F5496" w:themeColor="accent1" w:themeShade="BF"/>
      <w:sz w:val="26"/>
      <w:szCs w:val="26"/>
    </w:rPr>
  </w:style>
  <w:style w:type="character" w:customStyle="1" w:styleId="30">
    <w:name w:val="כותרת 3 תו"/>
    <w:basedOn w:val="a0"/>
    <w:link w:val="3"/>
    <w:uiPriority w:val="9"/>
    <w:rsid w:val="0059041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d">
    <w:name w:val="caption"/>
    <w:basedOn w:val="a"/>
    <w:next w:val="a"/>
    <w:uiPriority w:val="35"/>
    <w:unhideWhenUsed/>
    <w:qFormat/>
    <w:rsid w:val="00A1531A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606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6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8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40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98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gif"/><Relationship Id="rId7" Type="http://schemas.openxmlformats.org/officeDocument/2006/relationships/image" Target="media/image1.emf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glossaryDocument" Target="glossary/document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oryan\Documents\&#8235;&#1514;&#1489;&#1504;&#1497;&#1493;&#1514;%20&#1502;&#1493;&#1514;&#1488;&#1502;&#1493;&#1514;%20&#1488;&#1497;&#1513;&#1497;&#1514;%20&#1513;&#1500;%20Office&#8236;\&#1513;&#1497;&#1506;&#1493;&#1512;&#1497;%20&#1489;&#1497;&#1514;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2098659788"/>
        <w:category>
          <w:name w:val="כללי"/>
          <w:gallery w:val="placeholder"/>
        </w:category>
        <w:types>
          <w:type w:val="bbPlcHdr"/>
        </w:types>
        <w:behaviors>
          <w:behavior w:val="content"/>
        </w:behaviors>
        <w:guid w:val="{29163ADA-E4EA-4368-A21E-8C7A11699D40}"/>
      </w:docPartPr>
      <w:docPartBody>
        <w:p w:rsidR="00000000" w:rsidRDefault="00DD2578">
          <w:r w:rsidRPr="00CF2786">
            <w:rPr>
              <w:rStyle w:val="a3"/>
              <w:rtl/>
            </w:rPr>
            <w:t>הקלד משוואה כאן</w:t>
          </w:r>
          <w:r w:rsidRPr="00CF2786">
            <w:rPr>
              <w:rStyle w:val="a3"/>
            </w:rPr>
            <w:t>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rankRuehl">
    <w:panose1 w:val="020E0503060101010101"/>
    <w:charset w:val="00"/>
    <w:family w:val="swiss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skaydiaCove Nerd Font">
    <w:panose1 w:val="020B0509020204030204"/>
    <w:charset w:val="00"/>
    <w:family w:val="modern"/>
    <w:pitch w:val="fixed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formatting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578"/>
    <w:rsid w:val="000433B7"/>
    <w:rsid w:val="00DD2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D2578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שיעורי בית.dotm</Template>
  <TotalTime>210</TotalTime>
  <Pages>1</Pages>
  <Words>967</Words>
  <Characters>4839</Characters>
  <Application>Microsoft Office Word</Application>
  <DocSecurity>0</DocSecurity>
  <Lines>40</Lines>
  <Paragraphs>11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>עיבוד תמונה – תרגיל בית 3</vt:lpstr>
    </vt:vector>
  </TitlesOfParts>
  <Company/>
  <LinksUpToDate>false</LinksUpToDate>
  <CharactersWithSpaces>5795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עיבוד תמונה – תרגיל בית 3</dc:title>
  <dc:subject/>
  <dc:creator>אוריין חסידים</dc:creator>
  <cp:keywords/>
  <dc:description/>
  <cp:lastModifiedBy>אוריין חסידים</cp:lastModifiedBy>
  <cp:revision>7</cp:revision>
  <cp:lastPrinted>2024-02-12T13:29:00Z</cp:lastPrinted>
  <dcterms:created xsi:type="dcterms:W3CDTF">2024-02-12T10:21:00Z</dcterms:created>
  <dcterms:modified xsi:type="dcterms:W3CDTF">2024-02-12T13:51:00Z</dcterms:modified>
</cp:coreProperties>
</file>