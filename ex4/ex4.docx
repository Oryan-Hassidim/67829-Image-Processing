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B83D7" w14:textId="79C8F034" w:rsidR="00195528" w:rsidRDefault="004326E5" w:rsidP="004326E5">
      <w:pPr>
        <w:pStyle w:val="a9"/>
        <w:rPr>
          <w:rtl/>
        </w:rPr>
      </w:pPr>
      <w:r>
        <w:rPr>
          <w:rFonts w:hint="cs"/>
          <w:rtl/>
        </w:rPr>
        <w:t xml:space="preserve">עיבוד תמונה </w:t>
      </w:r>
      <w:r>
        <w:rPr>
          <w:rtl/>
        </w:rPr>
        <w:t>–</w:t>
      </w:r>
      <w:r>
        <w:rPr>
          <w:rFonts w:hint="cs"/>
          <w:rtl/>
        </w:rPr>
        <w:t xml:space="preserve"> תרגיל 4</w:t>
      </w:r>
    </w:p>
    <w:p w14:paraId="0C45010B" w14:textId="6E4CF1A1" w:rsidR="004326E5" w:rsidRDefault="004326E5" w:rsidP="004326E5">
      <w:pPr>
        <w:pStyle w:val="ab"/>
        <w:rPr>
          <w:rtl/>
        </w:rPr>
      </w:pPr>
      <w:r>
        <w:rPr>
          <w:rFonts w:hint="cs"/>
          <w:rtl/>
        </w:rPr>
        <w:t xml:space="preserve">אוריין חסידים ~ </w:t>
      </w:r>
      <w:proofErr w:type="spellStart"/>
      <w:r>
        <w:t>oryan.hassidim</w:t>
      </w:r>
      <w:proofErr w:type="spellEnd"/>
      <w:r>
        <w:rPr>
          <w:rFonts w:hint="cs"/>
          <w:rtl/>
        </w:rPr>
        <w:t xml:space="preserve"> ~ 319131579</w:t>
      </w:r>
    </w:p>
    <w:p w14:paraId="2D78C1FD" w14:textId="3F9FB590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מבוא</w:t>
      </w:r>
    </w:p>
    <w:p w14:paraId="78AA16F6" w14:textId="1C27B93F" w:rsidR="004326E5" w:rsidRDefault="0084656F" w:rsidP="004326E5">
      <w:pPr>
        <w:rPr>
          <w:rtl/>
        </w:rPr>
      </w:pPr>
      <w:r>
        <w:rPr>
          <w:rFonts w:hint="cs"/>
          <w:rtl/>
        </w:rPr>
        <w:t xml:space="preserve">בתרגיל זה נִדָּרֵשׁ לבצע </w:t>
      </w:r>
      <w:r>
        <w:t>Image Alignment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–</w:t>
      </w:r>
      <w:r>
        <w:rPr>
          <w:rFonts w:hint="cs"/>
          <w:rtl/>
        </w:rPr>
        <w:t xml:space="preserve"> קיבלנו שתי תמונות מקבילות, שבאחת מהן הורדה הרזולוציה ובאחת מהן בוצע</w:t>
      </w:r>
      <w:r w:rsidR="00D04542">
        <w:rPr>
          <w:rFonts w:hint="cs"/>
          <w:rtl/>
        </w:rPr>
        <w:t xml:space="preserve"> חיתוך ו-</w:t>
      </w:r>
      <w:r w:rsidR="00D04542">
        <w:t>warping</w:t>
      </w:r>
      <w:r w:rsidR="00D04542">
        <w:rPr>
          <w:rFonts w:hint="cs"/>
          <w:rtl/>
        </w:rPr>
        <w:t xml:space="preserve"> , ואנו נדרשים ליישר את החתוכה אל התמונה עם הרזולוציה הנמוכה.</w:t>
      </w:r>
    </w:p>
    <w:p w14:paraId="284B566A" w14:textId="5F428175" w:rsidR="00D04542" w:rsidRDefault="00D04542" w:rsidP="004326E5">
      <w:pPr>
        <w:rPr>
          <w:rFonts w:hint="cs"/>
          <w:rtl/>
        </w:rPr>
      </w:pPr>
      <w:r>
        <w:rPr>
          <w:rFonts w:hint="cs"/>
          <w:rtl/>
        </w:rPr>
        <w:t xml:space="preserve">נשתמש בכלים אותם למדנו בכיתה, </w:t>
      </w:r>
      <w:proofErr w:type="spellStart"/>
      <w:r>
        <w:rPr>
          <w:rFonts w:hint="cs"/>
          <w:rtl/>
        </w:rPr>
        <w:t>וספיציפית</w:t>
      </w:r>
      <w:proofErr w:type="spellEnd"/>
      <w:r>
        <w:rPr>
          <w:rFonts w:hint="cs"/>
          <w:rtl/>
        </w:rPr>
        <w:t xml:space="preserve"> בכיוון של </w:t>
      </w:r>
      <w:r>
        <w:rPr>
          <w:rFonts w:hint="cs"/>
        </w:rPr>
        <w:t>M</w:t>
      </w:r>
      <w:r>
        <w:t>OPS</w:t>
      </w:r>
      <w:r>
        <w:rPr>
          <w:rFonts w:hint="cs"/>
          <w:rtl/>
        </w:rPr>
        <w:t xml:space="preserve">: חילוץ </w:t>
      </w:r>
      <w:proofErr w:type="spellStart"/>
      <w:r>
        <w:rPr>
          <w:rFonts w:hint="cs"/>
          <w:rtl/>
        </w:rPr>
        <w:t>פי'צרים</w:t>
      </w:r>
      <w:proofErr w:type="spellEnd"/>
      <w:r>
        <w:rPr>
          <w:rFonts w:hint="cs"/>
          <w:rtl/>
        </w:rPr>
        <w:t xml:space="preserve"> ע"י זיהוי פינות באלגוריתם </w:t>
      </w:r>
      <w:r>
        <w:t>Harris</w:t>
      </w:r>
      <w:r>
        <w:rPr>
          <w:rFonts w:hint="cs"/>
          <w:rtl/>
        </w:rPr>
        <w:t xml:space="preserve">, חילוץ </w:t>
      </w:r>
      <w:proofErr w:type="spellStart"/>
      <w:r>
        <w:rPr>
          <w:rFonts w:hint="cs"/>
          <w:rtl/>
        </w:rPr>
        <w:t>דסקריפטורים</w:t>
      </w:r>
      <w:proofErr w:type="spellEnd"/>
      <w:r>
        <w:rPr>
          <w:rFonts w:hint="cs"/>
          <w:rtl/>
        </w:rPr>
        <w:t xml:space="preserve"> כחלון מרזולוציה נמוכה שמיושר לפי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 xml:space="preserve">, אלג' </w:t>
      </w:r>
      <w:r>
        <w:t>RANSAC</w:t>
      </w:r>
      <w:r>
        <w:rPr>
          <w:rFonts w:hint="cs"/>
          <w:rtl/>
        </w:rPr>
        <w:t xml:space="preserve"> למציאת התאמה של פרמטרים לדגימות, ויישור תמונה. נשתדל עד כמה שאפשר לממש את האלגוריתמים המעניינים בעצמנו ולא להשתמש במוכנים של </w:t>
      </w:r>
      <w:r>
        <w:t>OpenCV</w:t>
      </w:r>
      <w:r>
        <w:rPr>
          <w:rFonts w:hint="cs"/>
          <w:rtl/>
        </w:rPr>
        <w:t>.</w:t>
      </w:r>
    </w:p>
    <w:p w14:paraId="1B0B567B" w14:textId="240D438D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אלגוריתם</w:t>
      </w:r>
    </w:p>
    <w:p w14:paraId="156AB9EE" w14:textId="6F97B396" w:rsidR="004326E5" w:rsidRDefault="006B661D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חילוץ פיצ'רים – זיהוי קצוות ע"פ אלג' </w:t>
      </w:r>
      <w:r>
        <w:t>Harris</w:t>
      </w:r>
      <w:r w:rsidR="005E7BD1">
        <w:rPr>
          <w:rFonts w:hint="cs"/>
          <w:rtl/>
        </w:rPr>
        <w:t xml:space="preserve"> // מקבל תמונה, מחזיר רשימת קצוות</w:t>
      </w:r>
    </w:p>
    <w:p w14:paraId="435139EA" w14:textId="70B47BFA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המרה לגווני אפור</w:t>
      </w:r>
      <w:r w:rsidR="00E80EA0">
        <w:rPr>
          <w:rFonts w:hint="cs"/>
          <w:rtl/>
        </w:rPr>
        <w:t>;</w:t>
      </w:r>
    </w:p>
    <w:p w14:paraId="2BB6DBE1" w14:textId="2CF2D03C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עבור גדלי חלון שונים (משתנה לפי אופי התמונה):</w:t>
      </w:r>
    </w:p>
    <w:p w14:paraId="3AF4922B" w14:textId="1A8E693B" w:rsidR="006B661D" w:rsidRDefault="006B661D" w:rsidP="00C76BEA">
      <w:pPr>
        <w:pStyle w:val="a3"/>
        <w:numPr>
          <w:ilvl w:val="1"/>
          <w:numId w:val="6"/>
        </w:numPr>
        <w:ind w:left="1283"/>
      </w:pPr>
      <w:r>
        <w:rPr>
          <w:rFonts w:hint="cs"/>
          <w:rtl/>
        </w:rPr>
        <w:t>חישוב תגובת הפינה של הפיקסלים עבור חלון בגודל זה ע"פ הנוסחה שלמדנו, ונרמול לגודל החלון:</w:t>
      </w:r>
    </w:p>
    <w:p w14:paraId="6F9BFF6D" w14:textId="11F65A94" w:rsidR="006B661D" w:rsidRPr="006B661D" w:rsidRDefault="006B661D" w:rsidP="00C76BEA">
      <w:pPr>
        <w:bidi w:val="0"/>
      </w:pPr>
      <m:oMathPara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d>
            </m:den>
          </m:f>
          <m:r>
            <w:rPr>
              <w:rFonts w:ascii="Cambria Math" w:hAnsi="Cambria Math"/>
            </w:rPr>
            <m:t>⋅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dx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dy</m:t>
                  </m:r>
                </m:e>
              </m:d>
              <m:r>
                <w:rPr>
                  <w:rFonts w:ascii="Cambria Math" w:hAnsi="Cambria Math"/>
                </w:rPr>
                <m:t>∈W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x,y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x+dx,y+dy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47A6E432" w14:textId="76E4BBB9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עבור כל פיקסל מציאה של התגובה המקסימלית</w:t>
      </w:r>
      <w:r w:rsidR="00E80EA0">
        <w:rPr>
          <w:rFonts w:hint="cs"/>
          <w:rtl/>
        </w:rPr>
        <w:t>;</w:t>
      </w:r>
    </w:p>
    <w:p w14:paraId="7FA3582A" w14:textId="4002A2F1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בחירת כל התגובות מעל לסף מסויים (סף יחסי ביחס לתגובה המקסימלית על התמונה)</w:t>
      </w:r>
      <w:r w:rsidR="00E80EA0">
        <w:rPr>
          <w:rFonts w:hint="cs"/>
          <w:rtl/>
        </w:rPr>
        <w:t>;</w:t>
      </w:r>
    </w:p>
    <w:p w14:paraId="721E22AD" w14:textId="4F88DA0A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סינון הפיקסלים עבורם מתקבל מקסימום לוקאלי בתגובת הפינה</w:t>
      </w:r>
      <w:r w:rsidR="00E80EA0">
        <w:rPr>
          <w:rFonts w:hint="cs"/>
          <w:rtl/>
        </w:rPr>
        <w:t>;</w:t>
      </w:r>
    </w:p>
    <w:p w14:paraId="4E7D2035" w14:textId="5D23E597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מציאת האינדקסים של הפינות שנשארו.</w:t>
      </w:r>
    </w:p>
    <w:p w14:paraId="3B3231A0" w14:textId="1D03E994" w:rsidR="006B661D" w:rsidRDefault="006B661D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חישוב </w:t>
      </w:r>
      <w:proofErr w:type="spellStart"/>
      <w:r>
        <w:rPr>
          <w:rFonts w:hint="cs"/>
          <w:rtl/>
        </w:rPr>
        <w:t>דסקריפטורים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מציאת </w:t>
      </w:r>
      <w:r w:rsidR="00E80EA0">
        <w:rPr>
          <w:rFonts w:hint="cs"/>
          <w:rtl/>
        </w:rPr>
        <w:t>חלונות מאפיינים</w:t>
      </w:r>
      <w:r w:rsidR="005E7BD1">
        <w:rPr>
          <w:rFonts w:hint="cs"/>
          <w:rtl/>
        </w:rPr>
        <w:t xml:space="preserve"> // מקבל תמונה ורשימת נקודות (קצוות), ומחזיר רשימת חלונות מאפיינים</w:t>
      </w:r>
    </w:p>
    <w:p w14:paraId="6B06B244" w14:textId="2122AF6B" w:rsidR="006B661D" w:rsidRDefault="00E80EA0" w:rsidP="00C76BEA">
      <w:pPr>
        <w:ind w:left="360"/>
      </w:pPr>
      <w:r>
        <w:rPr>
          <w:rFonts w:hint="cs"/>
          <w:rtl/>
        </w:rPr>
        <w:t>עבור כל פינה:</w:t>
      </w:r>
    </w:p>
    <w:p w14:paraId="1BF594C8" w14:textId="0B25D831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חישוב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 xml:space="preserve"> בפיקסל</w:t>
      </w:r>
      <w:r w:rsidR="004D695A">
        <w:rPr>
          <w:rFonts w:hint="cs"/>
          <w:rtl/>
        </w:rPr>
        <w:t xml:space="preserve"> ע"פ גווני האפור של התמונה</w:t>
      </w:r>
      <w:r>
        <w:rPr>
          <w:rFonts w:hint="cs"/>
          <w:rtl/>
        </w:rPr>
        <w:t>;</w:t>
      </w:r>
    </w:p>
    <w:p w14:paraId="1377F712" w14:textId="55089BED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חישוב הזווית של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>;</w:t>
      </w:r>
    </w:p>
    <w:p w14:paraId="7090B86F" w14:textId="309D41E4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לקיחת חלון בגודל </w:t>
      </w:r>
      <m:oMath>
        <m:r>
          <w:rPr>
            <w:rFonts w:ascii="Cambria Math" w:hAnsi="Cambria Math"/>
            <w:sz w:val="20"/>
            <w:szCs w:val="20"/>
          </w:rPr>
          <m:t>44×44</m:t>
        </m:r>
      </m:oMath>
      <w:r>
        <w:rPr>
          <w:rFonts w:hint="cs"/>
          <w:rtl/>
        </w:rPr>
        <w:t xml:space="preserve"> מסביב לפינה זו;</w:t>
      </w:r>
    </w:p>
    <w:p w14:paraId="6C6B6FFF" w14:textId="3B89145A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סיבוב החלון כדי ליישר את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 xml:space="preserve"> כלפי מעלה;</w:t>
      </w:r>
    </w:p>
    <w:p w14:paraId="5EC68E2B" w14:textId="677F45E2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לקיחת חלון בגודל </w:t>
      </w:r>
      <m:oMath>
        <m:r>
          <w:rPr>
            <w:rFonts w:ascii="Cambria Math" w:hAnsi="Cambria Math"/>
            <w:sz w:val="20"/>
            <w:szCs w:val="20"/>
          </w:rPr>
          <m:t>32×32</m:t>
        </m:r>
      </m:oMath>
      <w:r>
        <w:rPr>
          <w:rFonts w:hint="cs"/>
          <w:rtl/>
        </w:rPr>
        <w:t>;</w:t>
      </w:r>
    </w:p>
    <w:p w14:paraId="39D2D757" w14:textId="2275E615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>הורדת שתי רמות בפירמידה;</w:t>
      </w:r>
    </w:p>
    <w:p w14:paraId="38BEF241" w14:textId="513F950E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>נרמול ע"פ ממוצע וסטיית תקן.</w:t>
      </w:r>
    </w:p>
    <w:p w14:paraId="0CD0AFC9" w14:textId="376E6E95" w:rsidR="00E80EA0" w:rsidRDefault="00E80EA0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מציאת התאמות בין </w:t>
      </w:r>
      <w:proofErr w:type="spellStart"/>
      <w:r>
        <w:rPr>
          <w:rFonts w:hint="cs"/>
          <w:rtl/>
        </w:rPr>
        <w:t>דסקריפטורים</w:t>
      </w:r>
      <w:proofErr w:type="spellEnd"/>
      <w:r w:rsidR="005E7BD1">
        <w:rPr>
          <w:rFonts w:hint="cs"/>
          <w:rtl/>
        </w:rPr>
        <w:t xml:space="preserve"> // מקבל שתי רשימות חלונות מאפיינים, מחזיר רשימה של זוגות אינדקסים מתאימים</w:t>
      </w:r>
    </w:p>
    <w:p w14:paraId="358A035F" w14:textId="32AA7476" w:rsidR="00E80EA0" w:rsidRDefault="00E80EA0" w:rsidP="00C76BEA">
      <w:pPr>
        <w:pStyle w:val="a3"/>
        <w:ind w:left="360"/>
      </w:pPr>
      <w:r>
        <w:rPr>
          <w:rFonts w:hint="cs"/>
          <w:rtl/>
        </w:rPr>
        <w:t>עבור כל חלון מתמונה אחת:</w:t>
      </w:r>
    </w:p>
    <w:p w14:paraId="301DFA93" w14:textId="587CF071" w:rsidR="00E80EA0" w:rsidRDefault="00E80EA0" w:rsidP="00C76BEA">
      <w:pPr>
        <w:pStyle w:val="a3"/>
        <w:numPr>
          <w:ilvl w:val="0"/>
          <w:numId w:val="8"/>
        </w:numPr>
        <w:ind w:left="720"/>
      </w:pPr>
      <w:r>
        <w:rPr>
          <w:rFonts w:hint="cs"/>
          <w:rtl/>
        </w:rPr>
        <w:t xml:space="preserve">מציאת שני החלונות הכי דומים (במרחק </w:t>
      </w:r>
      <w:proofErr w:type="spellStart"/>
      <w:r>
        <w:rPr>
          <w:rFonts w:hint="cs"/>
          <w:rtl/>
        </w:rPr>
        <w:t>אוקלידי</w:t>
      </w:r>
      <w:proofErr w:type="spellEnd"/>
      <w:r>
        <w:rPr>
          <w:rFonts w:hint="cs"/>
          <w:rtl/>
        </w:rPr>
        <w:t>) בתמונה השנייה;</w:t>
      </w:r>
    </w:p>
    <w:p w14:paraId="276F1AB6" w14:textId="46011D2D" w:rsidR="00E80EA0" w:rsidRDefault="00E80EA0" w:rsidP="00C76BEA">
      <w:pPr>
        <w:pStyle w:val="a3"/>
        <w:numPr>
          <w:ilvl w:val="0"/>
          <w:numId w:val="8"/>
        </w:numPr>
        <w:ind w:left="720"/>
      </w:pPr>
      <w:r>
        <w:rPr>
          <w:rFonts w:hint="cs"/>
          <w:rtl/>
        </w:rPr>
        <w:t xml:space="preserve">אם היחס בין המרחקים הוא מתחת לסף שבחרנו </w:t>
      </w:r>
      <w:r>
        <w:rPr>
          <w:rtl/>
        </w:rPr>
        <w:t>–</w:t>
      </w:r>
      <w:r>
        <w:rPr>
          <w:rFonts w:hint="cs"/>
          <w:rtl/>
        </w:rPr>
        <w:t xml:space="preserve"> הכרזה על הזוג כמתאימים </w:t>
      </w:r>
      <w:r w:rsidR="00382143" w:rsidRPr="00382143">
        <w:rPr>
          <w:rtl/>
        </w:rPr>
        <w:drawing>
          <wp:inline distT="0" distB="0" distL="0" distR="0" wp14:anchorId="36DD4A58" wp14:editId="3FA2075C">
            <wp:extent cx="177657" cy="189679"/>
            <wp:effectExtent l="0" t="0" r="0" b="1270"/>
            <wp:docPr id="106966851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68512" name=""/>
                    <pic:cNvPicPr/>
                  </pic:nvPicPr>
                  <pic:blipFill>
                    <a:blip r:embed="rId7">
                      <a:clrChange>
                        <a:clrFrom>
                          <a:srgbClr val="F9F9F9"/>
                        </a:clrFrom>
                        <a:clrTo>
                          <a:srgbClr val="F9F9F9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31" cy="2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143">
        <w:rPr>
          <w:rFonts w:hint="cs"/>
          <w:rtl/>
        </w:rPr>
        <w:t>.</w:t>
      </w:r>
    </w:p>
    <w:p w14:paraId="48300768" w14:textId="5C9A05DF" w:rsidR="00382143" w:rsidRDefault="00382143" w:rsidP="00C76BEA">
      <w:pPr>
        <w:pStyle w:val="a3"/>
        <w:numPr>
          <w:ilvl w:val="0"/>
          <w:numId w:val="8"/>
        </w:numPr>
        <w:ind w:left="720"/>
      </w:pPr>
      <w:r>
        <w:rPr>
          <w:rFonts w:hint="cs"/>
          <w:rtl/>
        </w:rPr>
        <w:t>סינון ומיון מערכי הפינות לפי התאמות.</w:t>
      </w:r>
    </w:p>
    <w:p w14:paraId="035C0833" w14:textId="22EBB2AF" w:rsidR="00382143" w:rsidRDefault="00382143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</w:rPr>
        <w:t>RANSAC</w:t>
      </w:r>
      <w:r w:rsidR="005E7BD1">
        <w:rPr>
          <w:rFonts w:hint="cs"/>
          <w:rtl/>
        </w:rPr>
        <w:t xml:space="preserve"> // מקבל שתי רשימות קצוות מסודרות לפי זוגות מתאימים, מחזיר מטריצת יישור מיטבית</w:t>
      </w:r>
      <w:r w:rsidR="00C76BEA">
        <w:rPr>
          <w:rFonts w:hint="cs"/>
          <w:rtl/>
        </w:rPr>
        <w:t xml:space="preserve"> (</w:t>
      </w:r>
      <w:proofErr w:type="spellStart"/>
      <w:r w:rsidR="00C76BEA">
        <w:rPr>
          <w:rFonts w:hint="cs"/>
          <w:rtl/>
        </w:rPr>
        <w:t>רנדומי</w:t>
      </w:r>
      <w:proofErr w:type="spellEnd"/>
      <w:r w:rsidR="00C76BEA">
        <w:rPr>
          <w:rFonts w:hint="cs"/>
          <w:rtl/>
        </w:rPr>
        <w:t>)</w:t>
      </w:r>
    </w:p>
    <w:p w14:paraId="4A8C8B6A" w14:textId="7EA23F34" w:rsidR="00382143" w:rsidRDefault="00382143" w:rsidP="00C76BEA">
      <w:pPr>
        <w:ind w:left="360"/>
        <w:rPr>
          <w:rtl/>
        </w:rPr>
      </w:pPr>
      <w:r>
        <w:rPr>
          <w:rFonts w:hint="cs"/>
          <w:rtl/>
        </w:rPr>
        <w:t xml:space="preserve">עבור מספר </w:t>
      </w:r>
      <w:proofErr w:type="spellStart"/>
      <w:r>
        <w:rPr>
          <w:rFonts w:hint="cs"/>
          <w:rtl/>
        </w:rPr>
        <w:t>איטרציות</w:t>
      </w:r>
      <w:proofErr w:type="spellEnd"/>
      <w:r>
        <w:rPr>
          <w:rFonts w:hint="cs"/>
          <w:rtl/>
        </w:rPr>
        <w:t>:</w:t>
      </w:r>
    </w:p>
    <w:p w14:paraId="404D4475" w14:textId="64F5FE0E" w:rsidR="00382143" w:rsidRDefault="00382143" w:rsidP="00C76BEA">
      <w:pPr>
        <w:pStyle w:val="a3"/>
        <w:numPr>
          <w:ilvl w:val="0"/>
          <w:numId w:val="9"/>
        </w:numPr>
        <w:ind w:left="720"/>
      </w:pPr>
      <w:r>
        <w:rPr>
          <w:rFonts w:hint="cs"/>
          <w:rtl/>
        </w:rPr>
        <w:t xml:space="preserve">הגרלה של 4 התאמות </w:t>
      </w:r>
      <w:proofErr w:type="spellStart"/>
      <w:r>
        <w:rPr>
          <w:rFonts w:hint="cs"/>
          <w:rtl/>
        </w:rPr>
        <w:t>רנדולמליות</w:t>
      </w:r>
      <w:proofErr w:type="spellEnd"/>
      <w:r w:rsidR="003B644E">
        <w:rPr>
          <w:rFonts w:hint="cs"/>
          <w:rtl/>
        </w:rPr>
        <w:t>;</w:t>
      </w:r>
    </w:p>
    <w:p w14:paraId="45872627" w14:textId="1EEE37DF" w:rsidR="00382143" w:rsidRDefault="003B644E" w:rsidP="00C76BEA">
      <w:pPr>
        <w:pStyle w:val="a3"/>
        <w:numPr>
          <w:ilvl w:val="0"/>
          <w:numId w:val="9"/>
        </w:numPr>
        <w:ind w:left="720"/>
      </w:pPr>
      <w:proofErr w:type="spellStart"/>
      <w:r>
        <w:rPr>
          <w:rFonts w:hint="cs"/>
          <w:rtl/>
        </w:rPr>
        <w:t>חיישוב</w:t>
      </w:r>
      <w:proofErr w:type="spellEnd"/>
      <w:r>
        <w:rPr>
          <w:rFonts w:hint="cs"/>
          <w:rtl/>
        </w:rPr>
        <w:t xml:space="preserve"> מטריצת </w:t>
      </w:r>
      <w:proofErr w:type="spellStart"/>
      <w:r>
        <w:rPr>
          <w:rFonts w:hint="cs"/>
          <w:rtl/>
        </w:rPr>
        <w:t>ההומוגרפיה</w:t>
      </w:r>
      <w:proofErr w:type="spellEnd"/>
      <w:r>
        <w:rPr>
          <w:rFonts w:hint="cs"/>
          <w:rtl/>
        </w:rPr>
        <w:t xml:space="preserve"> לפי 4 ההתאמות המוגרלות;</w:t>
      </w:r>
    </w:p>
    <w:p w14:paraId="06E9C034" w14:textId="18431756" w:rsidR="003B644E" w:rsidRDefault="003B644E" w:rsidP="00C76BEA">
      <w:pPr>
        <w:pStyle w:val="a3"/>
        <w:numPr>
          <w:ilvl w:val="0"/>
          <w:numId w:val="9"/>
        </w:numPr>
        <w:ind w:left="720"/>
      </w:pPr>
      <w:r>
        <w:rPr>
          <w:rFonts w:hint="cs"/>
          <w:rtl/>
        </w:rPr>
        <w:t>בדיקה כמה מההתאמות האחרות, המרחק בין הציפייה למיושרת קטן מסף כלשהו.</w:t>
      </w:r>
    </w:p>
    <w:p w14:paraId="7F87D8AE" w14:textId="7AFAF8F6" w:rsidR="003B644E" w:rsidRDefault="003B644E" w:rsidP="00C76BEA">
      <w:pPr>
        <w:ind w:left="360"/>
        <w:rPr>
          <w:rtl/>
        </w:rPr>
      </w:pPr>
      <w:r>
        <w:rPr>
          <w:rFonts w:hint="cs"/>
          <w:rtl/>
        </w:rPr>
        <w:t>החזרת המטריצה עבורה היו התאמות רבות ביותר עם מרחק קטן מהסף.</w:t>
      </w:r>
    </w:p>
    <w:p w14:paraId="683E89EC" w14:textId="10297268" w:rsidR="003B644E" w:rsidRDefault="003B644E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lastRenderedPageBreak/>
        <w:t xml:space="preserve">חישוב מטריצת </w:t>
      </w:r>
      <w:proofErr w:type="spellStart"/>
      <w:r>
        <w:rPr>
          <w:rFonts w:hint="cs"/>
          <w:rtl/>
        </w:rPr>
        <w:t>הומוגרפיה</w:t>
      </w:r>
      <w:proofErr w:type="spellEnd"/>
      <w:r>
        <w:rPr>
          <w:rFonts w:hint="cs"/>
          <w:rtl/>
        </w:rPr>
        <w:t xml:space="preserve"> מ-4 נקודות</w:t>
      </w:r>
      <w:r w:rsidR="005E7BD1">
        <w:rPr>
          <w:rFonts w:hint="cs"/>
          <w:rtl/>
        </w:rPr>
        <w:t xml:space="preserve"> // מקבל 4 זוגות נקודות, מחזיר מטריצת יישור</w:t>
      </w:r>
    </w:p>
    <w:p w14:paraId="529EF680" w14:textId="59B855C6" w:rsidR="003B644E" w:rsidRDefault="009A7430" w:rsidP="00C76BEA">
      <w:pPr>
        <w:ind w:left="360"/>
        <w:rPr>
          <w:rtl/>
        </w:rPr>
      </w:pPr>
      <w:r>
        <w:rPr>
          <w:rFonts w:hint="cs"/>
          <w:rtl/>
        </w:rPr>
        <w:t>אנחנו מחפשים מטריצה מהצורה:</w:t>
      </w:r>
    </w:p>
    <w:p w14:paraId="3E49348E" w14:textId="0F53154C" w:rsidR="009A7430" w:rsidRPr="004D695A" w:rsidRDefault="009A7430" w:rsidP="00C76BEA">
      <w:pPr>
        <w:bidi w:val="0"/>
        <w:jc w:val="center"/>
        <w:rPr>
          <w:sz w:val="16"/>
          <w:szCs w:val="16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 ⇒</m:t>
        </m:r>
      </m:oMath>
      <w:r w:rsidR="004D695A">
        <w:rPr>
          <w:sz w:val="18"/>
          <w:szCs w:val="18"/>
        </w:rPr>
        <w:t xml:space="preserve"> </w:t>
      </w:r>
      <m:oMath>
        <m:r>
          <w:rPr>
            <w:rFonts w:ascii="Cambria Math" w:hAnsi="Cambria Math"/>
            <w:sz w:val="16"/>
            <w:szCs w:val="16"/>
          </w:rPr>
          <m:t>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c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d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e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f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g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h</m:t>
                  </m:r>
                </m:e>
              </m:mr>
            </m:m>
          </m:e>
        </m:d>
        <m:r>
          <w:rPr>
            <w:rFonts w:ascii="Cambria Math" w:hAnsi="Cambria Math"/>
            <w:sz w:val="16"/>
            <w:szCs w:val="16"/>
          </w:rPr>
          <m:t>=</m:t>
        </m:r>
        <m:sSup>
          <m:sSup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8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16"/>
                <w:szCs w:val="16"/>
              </w:rPr>
              <m:t>-1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4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4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</m:m>
          </m:e>
        </m:d>
      </m:oMath>
    </w:p>
    <w:p w14:paraId="5C0FA233" w14:textId="6740133B" w:rsidR="006101AF" w:rsidRPr="00170396" w:rsidRDefault="006101AF" w:rsidP="00C76BEA">
      <w:pPr>
        <w:bidi w:val="0"/>
        <w:rPr>
          <w:vanish/>
        </w:rPr>
      </w:pPr>
      <m:oMathPara>
        <m:oMath>
          <m:r>
            <w:rPr>
              <w:rFonts w:ascii="Cambria Math" w:hAnsi="Cambria Math"/>
              <w:vanish/>
            </w:rPr>
            <m:t>⇒ </m:t>
          </m:r>
          <m:sSubSup>
            <m:sSubSupPr>
              <m:ctrlPr>
                <w:rPr>
                  <w:rFonts w:ascii="Cambria Math" w:hAnsi="Cambria Math"/>
                  <w:i/>
                  <w:vanish/>
                </w:rPr>
              </m:ctrlPr>
            </m:sSubSupPr>
            <m:e>
              <m:r>
                <w:rPr>
                  <w:rFonts w:ascii="Cambria Math" w:hAnsi="Cambria Math"/>
                  <w:vanish/>
                </w:rPr>
                <m:t>x</m:t>
              </m:r>
            </m:e>
            <m:sub>
              <m:r>
                <w:rPr>
                  <w:rFonts w:ascii="Cambria Math" w:hAnsi="Cambria Math"/>
                  <w:vanish/>
                </w:rPr>
                <m:t>i</m:t>
              </m:r>
            </m:sub>
            <m:sup>
              <m:r>
                <w:rPr>
                  <w:rFonts w:ascii="Cambria Math" w:hAnsi="Cambria Math"/>
                  <w:vanish/>
                </w:rPr>
                <m:t>'</m:t>
              </m:r>
            </m:sup>
          </m:sSubSup>
          <m:r>
            <w:rPr>
              <w:rFonts w:ascii="Cambria Math" w:hAnsi="Cambria Math"/>
              <w:vanish/>
            </w:rPr>
            <m:t>=</m:t>
          </m:r>
          <m:f>
            <m:fPr>
              <m:ctrlPr>
                <w:rPr>
                  <w:rFonts w:ascii="Cambria Math" w:hAnsi="Cambria Math"/>
                  <w:i/>
                  <w:vanish/>
                </w:rPr>
              </m:ctrlPr>
            </m:fPr>
            <m:num>
              <m:r>
                <w:rPr>
                  <w:rFonts w:ascii="Cambria Math" w:hAnsi="Cambria Math"/>
                  <w:vanish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+b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+c</m:t>
              </m:r>
            </m:num>
            <m:den>
              <m:r>
                <w:rPr>
                  <w:rFonts w:ascii="Cambria Math" w:hAnsi="Cambria Math"/>
                  <w:vanish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+h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+1</m:t>
              </m:r>
            </m:den>
          </m:f>
          <m:r>
            <w:rPr>
              <w:rFonts w:ascii="Cambria Math" w:hAnsi="Cambria Math"/>
              <w:vanish/>
            </w:rPr>
            <m:t> , </m:t>
          </m:r>
          <m:sSubSup>
            <m:sSubSupPr>
              <m:ctrlPr>
                <w:rPr>
                  <w:rFonts w:ascii="Cambria Math" w:hAnsi="Cambria Math"/>
                  <w:i/>
                  <w:vanish/>
                </w:rPr>
              </m:ctrlPr>
            </m:sSubSupPr>
            <m:e>
              <m:r>
                <w:rPr>
                  <w:rFonts w:ascii="Cambria Math" w:hAnsi="Cambria Math"/>
                  <w:vanish/>
                </w:rPr>
                <m:t>y</m:t>
              </m:r>
            </m:e>
            <m:sub>
              <m:r>
                <w:rPr>
                  <w:rFonts w:ascii="Cambria Math" w:hAnsi="Cambria Math"/>
                  <w:vanish/>
                </w:rPr>
                <m:t>i</m:t>
              </m:r>
            </m:sub>
            <m:sup>
              <m:r>
                <w:rPr>
                  <w:rFonts w:ascii="Cambria Math" w:hAnsi="Cambria Math"/>
                  <w:vanish/>
                </w:rPr>
                <m:t>'</m:t>
              </m:r>
            </m:sup>
          </m:sSubSup>
          <m:r>
            <w:rPr>
              <w:rFonts w:ascii="Cambria Math" w:hAnsi="Cambria Math"/>
              <w:vanish/>
            </w:rPr>
            <m:t>=</m:t>
          </m:r>
          <m:f>
            <m:fPr>
              <m:ctrlPr>
                <w:rPr>
                  <w:rFonts w:ascii="Cambria Math" w:hAnsi="Cambria Math"/>
                  <w:i/>
                  <w:vanish/>
                </w:rPr>
              </m:ctrlPr>
            </m:fPr>
            <m:num>
              <m:r>
                <w:rPr>
                  <w:rFonts w:ascii="Cambria Math" w:hAnsi="Cambria Math"/>
                  <w:vanish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</m:t>
              </m:r>
              <m:r>
                <w:rPr>
                  <w:rFonts w:ascii="Cambria Math" w:hAnsi="Cambria Math"/>
                  <w:vanish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</m:t>
              </m:r>
              <m:r>
                <w:rPr>
                  <w:rFonts w:ascii="Cambria Math" w:hAnsi="Cambria Math"/>
                  <w:vanish/>
                </w:rPr>
                <m:t>f</m:t>
              </m:r>
            </m:num>
            <m:den>
              <m:r>
                <w:rPr>
                  <w:rFonts w:ascii="Cambria Math" w:hAnsi="Cambria Math"/>
                  <w:vanish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</m:t>
              </m:r>
              <m:r>
                <w:rPr>
                  <w:rFonts w:ascii="Cambria Math" w:hAnsi="Cambria Math"/>
                  <w:vanish/>
                </w:rPr>
                <m:t>h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+1</m:t>
              </m:r>
            </m:den>
          </m:f>
        </m:oMath>
      </m:oMathPara>
    </w:p>
    <w:p w14:paraId="6F95AA45" w14:textId="1737FB9A" w:rsidR="006101AF" w:rsidRPr="00170396" w:rsidRDefault="006101AF" w:rsidP="00C76BEA">
      <w:pPr>
        <w:bidi w:val="0"/>
        <w:rPr>
          <w:vanish/>
        </w:rPr>
      </w:pPr>
      <m:oMathPara>
        <m:oMath>
          <m:r>
            <w:rPr>
              <w:rFonts w:ascii="Cambria Math" w:hAnsi="Cambria Math"/>
              <w:vanish/>
            </w:rPr>
            <m:t>⇒ 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 xml:space="preserve"> 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+b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+c-g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-h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+f</m:t>
                    </m:r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r>
                      <w:rPr>
                        <w:rFonts w:ascii="Cambria Math" w:hAnsi="Cambria Math"/>
                        <w:vanish/>
                      </w:rPr>
                      <m:t>g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r>
                      <w:rPr>
                        <w:rFonts w:ascii="Cambria Math" w:hAnsi="Cambria Math"/>
                        <w:vanish/>
                      </w:rPr>
                      <m:t>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6398C229" w14:textId="217AF1D3" w:rsidR="00170396" w:rsidRPr="00170396" w:rsidRDefault="00170396" w:rsidP="00C76BEA">
      <w:pPr>
        <w:bidi w:val="0"/>
        <w:rPr>
          <w:vanish/>
        </w:rPr>
      </w:pPr>
      <m:oMathPara>
        <m:oMath>
          <m:r>
            <w:rPr>
              <w:rFonts w:ascii="Cambria Math" w:hAnsi="Cambria Math"/>
              <w:vanish/>
            </w:rPr>
            <m:t>⇒ 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b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d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e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f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g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h</m:t>
                    </m:r>
                  </m:e>
                </m:mr>
              </m:m>
            </m:e>
          </m:d>
          <m:r>
            <w:rPr>
              <w:rFonts w:ascii="Cambria Math" w:hAnsi="Cambria Math"/>
              <w:vanish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42AFF0D9" w14:textId="279F560F" w:rsidR="00170396" w:rsidRPr="009A7430" w:rsidRDefault="00170396" w:rsidP="00C76BEA">
      <w:pPr>
        <w:ind w:left="360"/>
        <w:rPr>
          <w:rFonts w:hint="cs"/>
        </w:rPr>
      </w:pPr>
      <w:r>
        <w:rPr>
          <w:rFonts w:hint="cs"/>
          <w:rtl/>
        </w:rPr>
        <w:t>שתתקיים עבור כל 4 הנקודות. אחרי כמה חישובים אנו מקבלים את המערכת ה</w:t>
      </w:r>
      <w:r w:rsidR="004D695A">
        <w:rPr>
          <w:rFonts w:hint="cs"/>
          <w:rtl/>
        </w:rPr>
        <w:t xml:space="preserve">נ"ל </w:t>
      </w:r>
      <w:proofErr w:type="spellStart"/>
      <w:r w:rsidR="004D695A">
        <w:rPr>
          <w:rFonts w:hint="cs"/>
          <w:rtl/>
        </w:rPr>
        <w:t>ופותריים</w:t>
      </w:r>
      <w:proofErr w:type="spellEnd"/>
      <w:r w:rsidR="004D695A">
        <w:rPr>
          <w:rFonts w:hint="cs"/>
          <w:rtl/>
        </w:rPr>
        <w:t xml:space="preserve"> אותה.</w:t>
      </w:r>
    </w:p>
    <w:p w14:paraId="369575CA" w14:textId="087D6630" w:rsidR="00170396" w:rsidRDefault="004D695A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>יִשּׁוּר פרספקטיבי של תמונה ע"פ מטריצה</w:t>
      </w:r>
      <w:r w:rsidR="005E7BD1">
        <w:rPr>
          <w:rFonts w:hint="cs"/>
          <w:rtl/>
        </w:rPr>
        <w:t xml:space="preserve"> // מקבל תמונה ומטריצת יישור, מחזיר תמונה מיושרת</w:t>
      </w:r>
    </w:p>
    <w:p w14:paraId="6B8ACA75" w14:textId="669E4302" w:rsidR="004D695A" w:rsidRPr="004D695A" w:rsidRDefault="004D695A" w:rsidP="00C76BEA">
      <w:pPr>
        <w:pStyle w:val="a3"/>
        <w:ind w:left="360"/>
        <w:rPr>
          <w:rtl/>
        </w:rPr>
      </w:pPr>
      <w:r>
        <w:rPr>
          <w:rFonts w:hint="cs"/>
          <w:rtl/>
        </w:rPr>
        <w:t>עבור כל פיקסל בתמונת המטרה:</w:t>
      </w:r>
    </w:p>
    <w:p w14:paraId="730D36BC" w14:textId="096B6B9C" w:rsidR="004D695A" w:rsidRDefault="004D695A" w:rsidP="00C76BEA">
      <w:pPr>
        <w:pStyle w:val="a3"/>
        <w:numPr>
          <w:ilvl w:val="0"/>
          <w:numId w:val="10"/>
        </w:numPr>
        <w:ind w:left="720"/>
      </w:pPr>
      <w:r>
        <w:rPr>
          <w:rFonts w:hint="cs"/>
          <w:rtl/>
        </w:rPr>
        <w:t>מחשבים את המקור ע"פ המטריצה ההפכית;</w:t>
      </w:r>
    </w:p>
    <w:p w14:paraId="0FCA8734" w14:textId="233D228A" w:rsidR="004D695A" w:rsidRDefault="004D695A" w:rsidP="00C76BEA">
      <w:pPr>
        <w:pStyle w:val="a3"/>
        <w:numPr>
          <w:ilvl w:val="0"/>
          <w:numId w:val="10"/>
        </w:numPr>
        <w:ind w:left="720"/>
      </w:pPr>
      <w:r>
        <w:rPr>
          <w:rFonts w:hint="cs"/>
          <w:rtl/>
        </w:rPr>
        <w:t>מחשבים את ערבול הצבעים לפי הפיקסלים ביניהם נפלנו.</w:t>
      </w:r>
    </w:p>
    <w:p w14:paraId="041189B5" w14:textId="31EB7ABA" w:rsidR="005E7BD1" w:rsidRDefault="005E7BD1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הדבקת שתי התמונות // מקבל שתי תמונות ומטריצת יישור, מחזיר </w:t>
      </w:r>
      <w:r w:rsidR="00C76BEA">
        <w:rPr>
          <w:rFonts w:hint="cs"/>
          <w:rtl/>
        </w:rPr>
        <w:t>תמונה ממוזגת</w:t>
      </w:r>
    </w:p>
    <w:p w14:paraId="11A08612" w14:textId="6024BC6C" w:rsidR="005E7BD1" w:rsidRDefault="005E7BD1" w:rsidP="00C76BEA">
      <w:pPr>
        <w:pStyle w:val="a3"/>
        <w:numPr>
          <w:ilvl w:val="0"/>
          <w:numId w:val="12"/>
        </w:numPr>
        <w:ind w:left="720"/>
      </w:pPr>
      <w:r>
        <w:rPr>
          <w:rFonts w:hint="cs"/>
          <w:rtl/>
        </w:rPr>
        <w:t>טעינת ערוץ השקיפות של התמונה עם הרזולוציה הגבוהה;</w:t>
      </w:r>
    </w:p>
    <w:p w14:paraId="2405A688" w14:textId="1A3367BD" w:rsidR="005E7BD1" w:rsidRDefault="005E7BD1" w:rsidP="00C76BEA">
      <w:pPr>
        <w:pStyle w:val="a3"/>
        <w:numPr>
          <w:ilvl w:val="0"/>
          <w:numId w:val="12"/>
        </w:numPr>
        <w:ind w:left="720"/>
      </w:pPr>
      <w:r>
        <w:rPr>
          <w:rFonts w:hint="cs"/>
          <w:rtl/>
        </w:rPr>
        <w:t>יישור שלו ע"פ מטריצת היישור שמצאנו;</w:t>
      </w:r>
    </w:p>
    <w:p w14:paraId="6EF9353D" w14:textId="7739277E" w:rsidR="005E7BD1" w:rsidRDefault="005E7BD1" w:rsidP="00C76BEA">
      <w:pPr>
        <w:pStyle w:val="a3"/>
        <w:numPr>
          <w:ilvl w:val="0"/>
          <w:numId w:val="12"/>
        </w:numPr>
        <w:ind w:left="720"/>
      </w:pPr>
      <w:r>
        <w:rPr>
          <w:rFonts w:hint="cs"/>
          <w:rtl/>
        </w:rPr>
        <w:t>קביעת המסכה כמעבר סף של ערוץ השקיפות המיושר;</w:t>
      </w:r>
    </w:p>
    <w:p w14:paraId="17E603D9" w14:textId="7D9AA337" w:rsidR="005E7BD1" w:rsidRPr="005E7BD1" w:rsidRDefault="005E7BD1" w:rsidP="00C76BEA">
      <w:pPr>
        <w:pStyle w:val="a3"/>
        <w:numPr>
          <w:ilvl w:val="0"/>
          <w:numId w:val="12"/>
        </w:numPr>
        <w:ind w:left="720"/>
        <w:rPr>
          <w:rFonts w:hint="cs"/>
          <w:rtl/>
        </w:rPr>
      </w:pPr>
      <w:proofErr w:type="spellStart"/>
      <w:r>
        <w:rPr>
          <w:rFonts w:hint="cs"/>
          <w:rtl/>
        </w:rPr>
        <w:t>סכימה</w:t>
      </w:r>
      <w:proofErr w:type="spellEnd"/>
      <w:r>
        <w:rPr>
          <w:rFonts w:hint="cs"/>
          <w:rtl/>
        </w:rPr>
        <w:t xml:space="preserve"> בינארית </w:t>
      </w:r>
      <w:r>
        <w:rPr>
          <w:rFonts w:hint="cs"/>
          <w:rtl/>
        </w:rPr>
        <w:t>ע"פ המסכה הבינארית</w:t>
      </w:r>
      <w:r>
        <w:rPr>
          <w:rFonts w:hint="cs"/>
          <w:rtl/>
        </w:rPr>
        <w:t xml:space="preserve"> של התמונה עם הרזולוציה הגבוהה </w:t>
      </w:r>
      <w:r w:rsidR="00C76BEA">
        <w:rPr>
          <w:rFonts w:hint="cs"/>
          <w:rtl/>
        </w:rPr>
        <w:t>מיושרת ע"פ</w:t>
      </w:r>
      <w:r>
        <w:rPr>
          <w:rFonts w:hint="cs"/>
          <w:rtl/>
        </w:rPr>
        <w:t xml:space="preserve"> היישור שמצאנו עם התמונה בעלת הרזולוציה הנמוכה.</w:t>
      </w:r>
    </w:p>
    <w:p w14:paraId="4D20E8FD" w14:textId="14532051" w:rsidR="004D695A" w:rsidRDefault="004D695A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>מציאת התאמה בין שתי תמונות</w:t>
      </w:r>
      <w:r w:rsidR="00C76BEA">
        <w:rPr>
          <w:rFonts w:hint="cs"/>
          <w:rtl/>
        </w:rPr>
        <w:t xml:space="preserve"> // מקבל שתי תמונות, מחזיר תמונה ממוזגת בהתאמה מקסימלית (</w:t>
      </w:r>
      <w:proofErr w:type="spellStart"/>
      <w:r w:rsidR="00C76BEA">
        <w:rPr>
          <w:rFonts w:hint="cs"/>
          <w:rtl/>
        </w:rPr>
        <w:t>רנדומי</w:t>
      </w:r>
      <w:proofErr w:type="spellEnd"/>
      <w:r w:rsidR="00C76BEA">
        <w:rPr>
          <w:rFonts w:hint="cs"/>
          <w:rtl/>
        </w:rPr>
        <w:t>)</w:t>
      </w:r>
    </w:p>
    <w:p w14:paraId="04896F93" w14:textId="6657C2A9" w:rsidR="004D695A" w:rsidRDefault="004D695A" w:rsidP="00C76BEA">
      <w:pPr>
        <w:pStyle w:val="a3"/>
        <w:numPr>
          <w:ilvl w:val="0"/>
          <w:numId w:val="11"/>
        </w:numPr>
        <w:ind w:left="720"/>
      </w:pPr>
      <w:r>
        <w:rPr>
          <w:rFonts w:hint="cs"/>
          <w:rtl/>
        </w:rPr>
        <w:t>עבור כל תמונה:</w:t>
      </w:r>
    </w:p>
    <w:p w14:paraId="4952B712" w14:textId="65E14674" w:rsidR="004D695A" w:rsidRDefault="004D695A" w:rsidP="00C76BEA">
      <w:pPr>
        <w:pStyle w:val="a3"/>
        <w:numPr>
          <w:ilvl w:val="1"/>
          <w:numId w:val="11"/>
        </w:numPr>
        <w:ind w:left="1440"/>
      </w:pPr>
      <w:r>
        <w:rPr>
          <w:rFonts w:hint="cs"/>
          <w:rtl/>
        </w:rPr>
        <w:t xml:space="preserve">טשטוש </w:t>
      </w:r>
      <w:proofErr w:type="spellStart"/>
      <w:r>
        <w:rPr>
          <w:rFonts w:hint="cs"/>
          <w:rtl/>
        </w:rPr>
        <w:t>גאוסיאני</w:t>
      </w:r>
      <w:proofErr w:type="spellEnd"/>
      <w:r>
        <w:rPr>
          <w:rFonts w:hint="cs"/>
          <w:rtl/>
        </w:rPr>
        <w:t>;</w:t>
      </w:r>
    </w:p>
    <w:p w14:paraId="0A6C64CD" w14:textId="0E58C2A2" w:rsidR="004D695A" w:rsidRDefault="004D695A" w:rsidP="00C76BEA">
      <w:pPr>
        <w:pStyle w:val="a3"/>
        <w:numPr>
          <w:ilvl w:val="1"/>
          <w:numId w:val="11"/>
        </w:numPr>
        <w:ind w:left="1440"/>
      </w:pPr>
      <w:r>
        <w:rPr>
          <w:rFonts w:hint="cs"/>
          <w:rtl/>
        </w:rPr>
        <w:t>מציאת פינות;</w:t>
      </w:r>
    </w:p>
    <w:p w14:paraId="3A53635F" w14:textId="2ED90DBE" w:rsidR="005E7BD1" w:rsidRDefault="005E7BD1" w:rsidP="00C76BEA">
      <w:pPr>
        <w:pStyle w:val="a3"/>
        <w:numPr>
          <w:ilvl w:val="1"/>
          <w:numId w:val="11"/>
        </w:numPr>
        <w:ind w:left="1440"/>
      </w:pPr>
      <w:r>
        <w:rPr>
          <w:rFonts w:hint="cs"/>
          <w:rtl/>
        </w:rPr>
        <w:t>חלונות מאפיינים לכל פינה;</w:t>
      </w:r>
    </w:p>
    <w:p w14:paraId="54587ADB" w14:textId="0F8FA0F2" w:rsidR="005E7BD1" w:rsidRDefault="005E7BD1" w:rsidP="00C76BEA">
      <w:pPr>
        <w:pStyle w:val="a3"/>
        <w:numPr>
          <w:ilvl w:val="0"/>
          <w:numId w:val="11"/>
        </w:numPr>
        <w:ind w:left="720"/>
      </w:pPr>
      <w:r>
        <w:rPr>
          <w:rFonts w:hint="cs"/>
          <w:rtl/>
        </w:rPr>
        <w:t>מציאת התאמות בין חלונות משני התמונות;</w:t>
      </w:r>
    </w:p>
    <w:p w14:paraId="62ECB80E" w14:textId="50AF6427" w:rsidR="005E7BD1" w:rsidRDefault="005E7BD1" w:rsidP="00C76BEA">
      <w:pPr>
        <w:pStyle w:val="a3"/>
        <w:numPr>
          <w:ilvl w:val="0"/>
          <w:numId w:val="11"/>
        </w:numPr>
        <w:ind w:left="720"/>
      </w:pPr>
      <w:r>
        <w:rPr>
          <w:rFonts w:hint="cs"/>
        </w:rPr>
        <w:t>RAN</w:t>
      </w:r>
      <w:r>
        <w:t>SAC</w:t>
      </w:r>
      <w:r>
        <w:rPr>
          <w:rFonts w:hint="cs"/>
          <w:rtl/>
        </w:rPr>
        <w:t xml:space="preserve"> למציאת מטריצת היישור הטובה </w:t>
      </w:r>
      <w:proofErr w:type="gramStart"/>
      <w:r>
        <w:rPr>
          <w:rFonts w:hint="cs"/>
          <w:rtl/>
        </w:rPr>
        <w:t>ביותר;</w:t>
      </w:r>
      <w:proofErr w:type="gramEnd"/>
    </w:p>
    <w:p w14:paraId="29EFCAD9" w14:textId="7587A2AD" w:rsidR="005E7BD1" w:rsidRPr="004D695A" w:rsidRDefault="005E7BD1" w:rsidP="00C76BEA">
      <w:pPr>
        <w:pStyle w:val="a3"/>
        <w:numPr>
          <w:ilvl w:val="0"/>
          <w:numId w:val="11"/>
        </w:numPr>
        <w:ind w:left="720"/>
        <w:rPr>
          <w:rFonts w:hint="cs"/>
          <w:rtl/>
        </w:rPr>
      </w:pPr>
      <w:r>
        <w:rPr>
          <w:rFonts w:hint="cs"/>
          <w:rtl/>
        </w:rPr>
        <w:t>הדבקה של התמונה המיושרת לתמונה עם הרזולוציה הנמוכה.</w:t>
      </w:r>
    </w:p>
    <w:p w14:paraId="4D9D1F97" w14:textId="743BA3A9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פרטי מימוש</w:t>
      </w:r>
    </w:p>
    <w:p w14:paraId="0D7C39F5" w14:textId="7ED2CEB2" w:rsidR="00F072BB" w:rsidRPr="00F072BB" w:rsidRDefault="00F072BB" w:rsidP="00F072BB">
      <w:pPr>
        <w:rPr>
          <w:rFonts w:hint="cs"/>
          <w:rtl/>
        </w:rPr>
      </w:pPr>
      <w:r>
        <w:rPr>
          <w:rFonts w:hint="cs"/>
          <w:rtl/>
        </w:rPr>
        <w:t>כרגיל, השתמשתי ב-</w:t>
      </w:r>
      <w:r>
        <w:t>NumPy</w:t>
      </w:r>
      <w:r>
        <w:rPr>
          <w:rFonts w:hint="cs"/>
          <w:rtl/>
        </w:rPr>
        <w:t xml:space="preserve"> וב-</w:t>
      </w:r>
      <w:r>
        <w:t>OpenCV</w:t>
      </w:r>
      <w:r>
        <w:rPr>
          <w:rFonts w:hint="cs"/>
          <w:rtl/>
        </w:rPr>
        <w:t>, משום שהם מאוד נוחים, מאוד פופולריים, ועם דוקומנטציה נהדרת.</w:t>
      </w:r>
    </w:p>
    <w:p w14:paraId="63D87E0E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חילוץ פיצ'רים – זיהוי קצוות ע"פ אלג' </w:t>
      </w:r>
      <w:r>
        <w:t>Harris</w:t>
      </w:r>
    </w:p>
    <w:p w14:paraId="3F52CFE7" w14:textId="6C94F477" w:rsidR="00C76BEA" w:rsidRDefault="00C76BEA" w:rsidP="00C76BEA">
      <w:pPr>
        <w:ind w:left="360"/>
        <w:rPr>
          <w:rtl/>
        </w:rPr>
      </w:pPr>
      <w:r>
        <w:rPr>
          <w:rFonts w:hint="cs"/>
          <w:rtl/>
        </w:rPr>
        <w:t xml:space="preserve">לתמונה הראשונה גדלי החלונות היו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5,11,21,41</m:t>
            </m:r>
          </m:e>
        </m:d>
      </m:oMath>
      <w:r>
        <w:rPr>
          <w:rFonts w:hint="cs"/>
          <w:rtl/>
        </w:rPr>
        <w:t xml:space="preserve">, לתמונה השנייה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5,</m:t>
            </m:r>
            <m:r>
              <w:rPr>
                <w:rFonts w:ascii="Cambria Math" w:hAnsi="Cambria Math"/>
                <w:sz w:val="18"/>
                <w:szCs w:val="18"/>
              </w:rPr>
              <m:t>11</m:t>
            </m:r>
          </m:e>
        </m:d>
      </m:oMath>
      <w:r>
        <w:rPr>
          <w:rFonts w:hint="cs"/>
          <w:rtl/>
        </w:rPr>
        <w:t xml:space="preserve"> בלבד.</w:t>
      </w:r>
    </w:p>
    <w:p w14:paraId="234FBD03" w14:textId="04B2B2FD" w:rsidR="00C76BEA" w:rsidRDefault="00C76BEA" w:rsidP="00C76BEA">
      <w:pPr>
        <w:ind w:left="360"/>
        <w:rPr>
          <w:rtl/>
        </w:rPr>
      </w:pPr>
      <w:r>
        <w:rPr>
          <w:rFonts w:hint="cs"/>
          <w:rtl/>
        </w:rPr>
        <w:t xml:space="preserve">סף לתמונה הראשונה </w:t>
      </w:r>
      <w:r>
        <w:rPr>
          <w:rtl/>
        </w:rPr>
        <w:t>–</w:t>
      </w:r>
      <w:r>
        <w:rPr>
          <w:rFonts w:hint="cs"/>
          <w:rtl/>
        </w:rPr>
        <w:t xml:space="preserve"> 0.</w:t>
      </w:r>
      <w:r w:rsidR="001D3594">
        <w:rPr>
          <w:rFonts w:hint="cs"/>
          <w:rtl/>
        </w:rPr>
        <w:t>1</w:t>
      </w:r>
      <w:r>
        <w:rPr>
          <w:rFonts w:hint="cs"/>
          <w:rtl/>
        </w:rPr>
        <w:t xml:space="preserve">, ולתמונה השנייה </w:t>
      </w:r>
      <w:r>
        <w:rPr>
          <w:rtl/>
        </w:rPr>
        <w:t>–</w:t>
      </w:r>
      <w:r>
        <w:rPr>
          <w:rFonts w:hint="cs"/>
          <w:rtl/>
        </w:rPr>
        <w:t xml:space="preserve"> 0.</w:t>
      </w:r>
      <w:r w:rsidR="001D3594">
        <w:rPr>
          <w:rFonts w:hint="cs"/>
          <w:rtl/>
        </w:rPr>
        <w:t>3</w:t>
      </w:r>
      <w:r>
        <w:rPr>
          <w:rFonts w:hint="cs"/>
          <w:rtl/>
        </w:rPr>
        <w:t>.</w:t>
      </w:r>
    </w:p>
    <w:p w14:paraId="5CC270F2" w14:textId="3E5E88E3" w:rsidR="00C76BEA" w:rsidRDefault="00C76BEA" w:rsidP="00C76BEA">
      <w:pPr>
        <w:ind w:left="360"/>
        <w:rPr>
          <w:rFonts w:hint="cs"/>
          <w:rtl/>
        </w:rPr>
      </w:pPr>
      <w:r>
        <w:rPr>
          <w:rFonts w:hint="cs"/>
          <w:rtl/>
        </w:rPr>
        <w:t xml:space="preserve">מקסימום לוקאלי ע"פ חלון בגודל </w:t>
      </w:r>
      <m:oMath>
        <m:r>
          <w:rPr>
            <w:rFonts w:ascii="Cambria Math" w:hAnsi="Cambria Math"/>
            <w:sz w:val="20"/>
            <w:szCs w:val="20"/>
          </w:rPr>
          <m:t>3×3</m:t>
        </m:r>
      </m:oMath>
      <w:r>
        <w:rPr>
          <w:rFonts w:hint="cs"/>
          <w:rtl/>
        </w:rPr>
        <w:t xml:space="preserve"> (רק מי שיש להם פאה או קדקד משותף).</w:t>
      </w:r>
    </w:p>
    <w:p w14:paraId="1A223248" w14:textId="05E09E59" w:rsidR="00C76BEA" w:rsidRPr="00C76BEA" w:rsidRDefault="00C76BEA" w:rsidP="00C76BEA">
      <w:pPr>
        <w:ind w:left="360"/>
        <w:rPr>
          <w:rFonts w:hint="cs"/>
          <w:i/>
          <w:rtl/>
        </w:rPr>
      </w:pPr>
      <w:r>
        <w:rPr>
          <w:rFonts w:hint="cs"/>
          <w:rtl/>
        </w:rPr>
        <w:t>מומש עצמאית.</w:t>
      </w:r>
    </w:p>
    <w:p w14:paraId="3F72619F" w14:textId="33577F6C" w:rsidR="00763D61" w:rsidRDefault="00763D61" w:rsidP="00C76BEA">
      <w:pPr>
        <w:ind w:left="360"/>
        <w:rPr>
          <w:rFonts w:hint="cs"/>
          <w:rtl/>
        </w:rPr>
      </w:pPr>
      <w:r>
        <w:rPr>
          <w:rFonts w:hint="cs"/>
          <w:rtl/>
        </w:rPr>
        <w:t xml:space="preserve">אחרי המון סבבים עם תוצאות דומות גיליתי שהפיתרון הוא כמו בתרגילים הקודים </w:t>
      </w:r>
      <w:r>
        <w:rPr>
          <w:rtl/>
        </w:rPr>
        <w:t>–</w:t>
      </w:r>
      <w:r>
        <w:rPr>
          <w:rFonts w:hint="cs"/>
          <w:rtl/>
        </w:rPr>
        <w:t xml:space="preserve"> המרה ל-</w:t>
      </w:r>
      <w:r>
        <w:t>int32</w: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rtl/>
        </w:rPr>
        <mc:AlternateContent>
          <mc:Choice Requires="w16se">
            <w16se:symEx w16se:font="Segoe UI Emoji" w16se:char="1F644"/>
          </mc:Choice>
          <mc:Fallback>
            <w:t>🙄</w:t>
          </mc:Fallback>
        </mc:AlternateContent>
      </w:r>
      <w:r>
        <w:rPr>
          <w:rFonts w:hint="cs"/>
          <w:rtl/>
        </w:rPr>
        <w:t>.</w:t>
      </w:r>
    </w:p>
    <w:p w14:paraId="42330739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חישוב </w:t>
      </w:r>
      <w:proofErr w:type="spellStart"/>
      <w:r>
        <w:rPr>
          <w:rFonts w:hint="cs"/>
          <w:rtl/>
        </w:rPr>
        <w:t>דסקריפטורים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מציאת חלונות מאפיינים</w:t>
      </w:r>
    </w:p>
    <w:p w14:paraId="3AA8ED60" w14:textId="7CCA5849" w:rsidR="005E7BD1" w:rsidRPr="00763D61" w:rsidRDefault="00C76BEA" w:rsidP="00C76BEA">
      <w:pPr>
        <w:ind w:left="360"/>
        <w:rPr>
          <w:rFonts w:hint="cs"/>
          <w:i/>
          <w:rtl/>
        </w:rPr>
      </w:pPr>
      <w:r>
        <w:rPr>
          <w:rFonts w:hint="cs"/>
          <w:rtl/>
        </w:rPr>
        <w:t>גודל 44 לחלון לפני הסיבוב כדי שבכל מקרה אחרי הסיבוב יהיו חלון 32 מהקטע.</w:t>
      </w:r>
      <w:r w:rsidR="00763D61">
        <w:rPr>
          <w:rFonts w:hint="cs"/>
          <w:rtl/>
        </w:rPr>
        <w:t xml:space="preserve"> </w:t>
      </w:r>
      <m:oMath>
        <m:rad>
          <m:radPr>
            <m:degHide m:val="1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radPr>
          <m:deg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eg>
          <m:e>
            <m:r>
              <w:rPr>
                <w:rFonts w:ascii="Cambria Math" w:hAnsi="Arial" w:cs="Arial"/>
                <w:sz w:val="20"/>
                <w:szCs w:val="20"/>
              </w:rPr>
              <m:t>2</m:t>
            </m:r>
          </m:e>
        </m:rad>
        <m:r>
          <w:rPr>
            <w:rFonts w:ascii="Cambria Math" w:hAnsi="Cambria Math" w:cs="Arial"/>
            <w:sz w:val="20"/>
            <w:szCs w:val="20"/>
          </w:rPr>
          <m:t>⋅32≤44</m:t>
        </m:r>
      </m:oMath>
      <w:r w:rsidR="00763D61">
        <w:rPr>
          <w:rFonts w:hint="cs"/>
          <w:rtl/>
        </w:rPr>
        <w:t>.</w:t>
      </w:r>
    </w:p>
    <w:p w14:paraId="7109C848" w14:textId="37B9E940" w:rsidR="00C76BEA" w:rsidRDefault="00C76BEA" w:rsidP="00C76BEA">
      <w:pPr>
        <w:ind w:left="360"/>
        <w:rPr>
          <w:rFonts w:hint="cs"/>
          <w:rtl/>
        </w:rPr>
      </w:pPr>
      <w:r>
        <w:rPr>
          <w:rFonts w:hint="cs"/>
          <w:rtl/>
        </w:rPr>
        <w:t xml:space="preserve">הורדת רמה בפירמידה מספריית </w:t>
      </w:r>
      <w:r>
        <w:rPr>
          <w:rFonts w:hint="cs"/>
        </w:rPr>
        <w:t>O</w:t>
      </w:r>
      <w:r>
        <w:t>penCV</w:t>
      </w:r>
      <w:r>
        <w:rPr>
          <w:rFonts w:hint="cs"/>
          <w:rtl/>
        </w:rPr>
        <w:t>. כל השאר מומש ידנית.</w:t>
      </w:r>
    </w:p>
    <w:p w14:paraId="558D8355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מציאת התאמות בין </w:t>
      </w:r>
      <w:proofErr w:type="spellStart"/>
      <w:r>
        <w:rPr>
          <w:rFonts w:hint="cs"/>
          <w:rtl/>
        </w:rPr>
        <w:t>דסקריפטורים</w:t>
      </w:r>
      <w:proofErr w:type="spellEnd"/>
    </w:p>
    <w:p w14:paraId="6B985828" w14:textId="3098BD43" w:rsidR="005E7BD1" w:rsidRDefault="00F072BB" w:rsidP="00F072BB">
      <w:pPr>
        <w:ind w:left="360"/>
        <w:rPr>
          <w:rtl/>
        </w:rPr>
      </w:pPr>
      <w:r>
        <w:rPr>
          <w:rFonts w:hint="cs"/>
          <w:rtl/>
        </w:rPr>
        <w:t xml:space="preserve">לתמונה הראשונה סף יחס נמוך יחסית (בררן יותר) – 0.6, ולתמונה השנייה סף יחס גבוה </w:t>
      </w:r>
      <w:r>
        <w:rPr>
          <w:rtl/>
        </w:rPr>
        <w:t>–</w:t>
      </w:r>
      <w:r>
        <w:rPr>
          <w:rFonts w:hint="cs"/>
          <w:rtl/>
        </w:rPr>
        <w:t xml:space="preserve"> 0.9.</w:t>
      </w:r>
    </w:p>
    <w:p w14:paraId="43715610" w14:textId="67C0D0BD" w:rsidR="00F072BB" w:rsidRDefault="00F072BB" w:rsidP="00F072BB">
      <w:pPr>
        <w:ind w:left="360"/>
      </w:pPr>
      <w:r>
        <w:rPr>
          <w:rFonts w:hint="cs"/>
          <w:rtl/>
        </w:rPr>
        <w:t>מומש ידנית.</w:t>
      </w:r>
    </w:p>
    <w:p w14:paraId="4E7ADBC2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</w:rPr>
        <w:lastRenderedPageBreak/>
        <w:t>RANSAC</w:t>
      </w:r>
    </w:p>
    <w:p w14:paraId="5A4D8A9A" w14:textId="624639C1" w:rsidR="005E7BD1" w:rsidRDefault="00F072BB" w:rsidP="00C76BEA">
      <w:pPr>
        <w:ind w:left="360"/>
        <w:rPr>
          <w:rtl/>
        </w:rPr>
      </w:pPr>
      <w:r>
        <w:rPr>
          <w:rFonts w:hint="cs"/>
          <w:rtl/>
        </w:rPr>
        <w:t>לא כל פעם הייתי מבסוט מהתוצאה אז לפעמים הרצתי שוב... אז יש תמונות שזכו לפחות או יותר 10000 הרצות. סף המרחק המקסימלי המותר היה 5 לשתי התמונות. מומש ידנית.</w:t>
      </w:r>
    </w:p>
    <w:p w14:paraId="5F7855CC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חישוב מטריצת </w:t>
      </w:r>
      <w:proofErr w:type="spellStart"/>
      <w:r>
        <w:rPr>
          <w:rFonts w:hint="cs"/>
          <w:rtl/>
        </w:rPr>
        <w:t>הומוגרפיה</w:t>
      </w:r>
      <w:proofErr w:type="spellEnd"/>
      <w:r>
        <w:rPr>
          <w:rFonts w:hint="cs"/>
          <w:rtl/>
        </w:rPr>
        <w:t xml:space="preserve"> מ-4 נקודות</w:t>
      </w:r>
    </w:p>
    <w:p w14:paraId="3626E50E" w14:textId="66390003" w:rsidR="00F072BB" w:rsidRPr="00F072BB" w:rsidRDefault="00F072BB" w:rsidP="00F072BB">
      <w:pPr>
        <w:ind w:left="360"/>
        <w:rPr>
          <w:rFonts w:hint="cs"/>
          <w:rtl/>
        </w:rPr>
      </w:pPr>
      <w:r>
        <w:rPr>
          <w:rFonts w:hint="cs"/>
          <w:rtl/>
        </w:rPr>
        <w:t xml:space="preserve">השתמשתי בפונקציה המוכנה של </w:t>
      </w:r>
      <w:r>
        <w:rPr>
          <w:rFonts w:hint="cs"/>
        </w:rPr>
        <w:t>O</w:t>
      </w:r>
      <w:r>
        <w:t>penCV</w:t>
      </w:r>
      <w:r>
        <w:rPr>
          <w:rFonts w:hint="cs"/>
          <w:rtl/>
        </w:rPr>
        <w:t xml:space="preserve">. לשים לב שהסטנדרט שלהם לגבי </w:t>
      </w:r>
      <w:r>
        <w:t>x</w:t>
      </w:r>
      <w:r>
        <w:rPr>
          <w:rFonts w:hint="cs"/>
          <w:rtl/>
        </w:rPr>
        <w:t xml:space="preserve"> ו-</w:t>
      </w:r>
      <w:r>
        <w:t>y</w:t>
      </w:r>
      <w:r>
        <w:rPr>
          <w:rFonts w:hint="cs"/>
          <w:rtl/>
        </w:rPr>
        <w:t xml:space="preserve"> הוא הפוך אז היינו צריכים להפוך לפני העבודה איתה.</w:t>
      </w:r>
    </w:p>
    <w:p w14:paraId="419B0855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יִשּׁוּר פרספקטיבי של תמונה ע"פ מטריצה</w:t>
      </w:r>
    </w:p>
    <w:p w14:paraId="459A50E4" w14:textId="40F6AFC3" w:rsidR="00F072BB" w:rsidRPr="00F072BB" w:rsidRDefault="00F072BB" w:rsidP="00F072BB">
      <w:pPr>
        <w:ind w:left="360"/>
        <w:rPr>
          <w:rFonts w:hint="cs"/>
          <w:rtl/>
        </w:rPr>
      </w:pPr>
      <w:r>
        <w:rPr>
          <w:rFonts w:hint="cs"/>
          <w:rtl/>
        </w:rPr>
        <w:t xml:space="preserve">מאחר וכבר היינו בתענוג </w:t>
      </w:r>
      <w:r w:rsidR="00AC5255">
        <w:rPr>
          <w:rFonts w:hint="cs"/>
          <w:rtl/>
        </w:rPr>
        <w:t xml:space="preserve">מעין </w:t>
      </w:r>
      <w:r>
        <w:rPr>
          <w:rFonts w:hint="cs"/>
          <w:rtl/>
        </w:rPr>
        <w:t>זה בתרגיל 6 של קורס אינטרו (הפתרון שלי ב-</w:t>
      </w:r>
      <w:hyperlink r:id="rId8" w:history="1">
        <w:proofErr w:type="spellStart"/>
        <w:r w:rsidRPr="00F072BB">
          <w:rPr>
            <w:rStyle w:val="Hyperlink"/>
          </w:rPr>
          <w:t>github</w:t>
        </w:r>
        <w:proofErr w:type="spellEnd"/>
      </w:hyperlink>
      <w:r>
        <w:rPr>
          <w:rFonts w:hint="cs"/>
          <w:rtl/>
        </w:rPr>
        <w:t xml:space="preserve">), השתמשתי בפונקציה המוכנה של </w:t>
      </w:r>
      <w:r>
        <w:t>OpenCV</w:t>
      </w:r>
      <w:r>
        <w:rPr>
          <w:rFonts w:hint="cs"/>
          <w:rtl/>
        </w:rPr>
        <w:t>.</w:t>
      </w:r>
    </w:p>
    <w:p w14:paraId="15A433DF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הדבקת שתי התמונות</w:t>
      </w:r>
    </w:p>
    <w:p w14:paraId="5C438D32" w14:textId="706F9217" w:rsidR="005E7BD1" w:rsidRPr="005E7BD1" w:rsidRDefault="00F072BB" w:rsidP="00F072BB">
      <w:pPr>
        <w:ind w:left="360"/>
        <w:rPr>
          <w:rFonts w:hint="cs"/>
          <w:rtl/>
        </w:rPr>
      </w:pPr>
      <w:r>
        <w:rPr>
          <w:rFonts w:hint="cs"/>
          <w:rtl/>
        </w:rPr>
        <w:t>בחרתי לעשות את המסכה כסף של ערוץ השקיפות כדי להימנע מהקו השחור</w:t>
      </w:r>
      <w:r w:rsidR="00AC5255">
        <w:rPr>
          <w:rFonts w:hint="cs"/>
          <w:rtl/>
        </w:rPr>
        <w:t xml:space="preserve"> בקריאת הקובץ כ-</w:t>
      </w:r>
      <w:r w:rsidR="00AC5255">
        <w:t>RGB</w:t>
      </w:r>
      <w:r w:rsidR="00AC5255">
        <w:rPr>
          <w:rFonts w:hint="cs"/>
          <w:rtl/>
        </w:rPr>
        <w:t xml:space="preserve"> רגיל</w:t>
      </w:r>
      <w:r>
        <w:rPr>
          <w:rFonts w:hint="cs"/>
          <w:rtl/>
        </w:rPr>
        <w:t>. ערבול פירמידה לא עזר כאן בגלל התדר הגבוה שלו. ערבול פירמידה טוב באזורים דומים. הסף הוא בערך 240 (מתוך 255). מומש ידנית.</w:t>
      </w:r>
    </w:p>
    <w:p w14:paraId="268CAC47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מציאת התאמה בין שתי תמונות</w:t>
      </w:r>
    </w:p>
    <w:p w14:paraId="4EA21904" w14:textId="653A19FD" w:rsidR="005E7BD1" w:rsidRPr="004D695A" w:rsidRDefault="00F072BB" w:rsidP="00F072BB">
      <w:pPr>
        <w:ind w:left="360"/>
        <w:rPr>
          <w:rFonts w:hint="cs"/>
          <w:rtl/>
        </w:rPr>
      </w:pPr>
      <w:r>
        <w:rPr>
          <w:rFonts w:hint="cs"/>
          <w:rtl/>
        </w:rPr>
        <w:t>מומש ידנית באמצעות כל הנ"ל.</w:t>
      </w:r>
    </w:p>
    <w:p w14:paraId="55D92689" w14:textId="2C4039E4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תוצאות ויזואליות</w:t>
      </w:r>
    </w:p>
    <w:p w14:paraId="18382256" w14:textId="77777777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חילוץ פיצ'רים – זיהוי קצוות ע"פ אלג' </w:t>
      </w:r>
      <w:r>
        <w:t>Harris</w:t>
      </w:r>
    </w:p>
    <w:p w14:paraId="31B3B921" w14:textId="7A3E95B8" w:rsidR="00884057" w:rsidRPr="00AC5255" w:rsidRDefault="001D3594" w:rsidP="00884057">
      <w:pPr>
        <w:tabs>
          <w:tab w:val="right" w:pos="8306"/>
        </w:tabs>
        <w:rPr>
          <w:rFonts w:hint="cs"/>
          <w:noProof/>
          <w:rtl/>
        </w:rPr>
      </w:pPr>
      <w:r w:rsidRPr="001D3594">
        <w:rPr>
          <w:noProof/>
          <w:rtl/>
        </w:rPr>
        <w:drawing>
          <wp:inline distT="0" distB="0" distL="0" distR="0" wp14:anchorId="4E02AD01" wp14:editId="43F24071">
            <wp:extent cx="2412000" cy="1654076"/>
            <wp:effectExtent l="0" t="0" r="7620" b="3810"/>
            <wp:docPr id="283198493" name="תמונה 1" descr="תמונה שמכילה צילום מסך, אש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98493" name="תמונה 1" descr="תמונה שמכילה צילום מסך, אשה&#10;&#10;התיאור נוצר באופן אוטומטי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57" w:rsidRPr="00884057">
        <w:rPr>
          <w:noProof/>
        </w:rPr>
        <w:t xml:space="preserve"> </w:t>
      </w:r>
      <w:r w:rsidR="00884057">
        <w:rPr>
          <w:noProof/>
          <w:rtl/>
        </w:rPr>
        <w:tab/>
      </w:r>
      <w:r w:rsidRPr="001D3594">
        <w:rPr>
          <w:rtl/>
        </w:rPr>
        <w:drawing>
          <wp:inline distT="0" distB="0" distL="0" distR="0" wp14:anchorId="27C2C003" wp14:editId="35D143D8">
            <wp:extent cx="2412000" cy="1654076"/>
            <wp:effectExtent l="0" t="0" r="7620" b="3810"/>
            <wp:docPr id="951116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6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C80" w14:textId="77777777" w:rsidR="00884057" w:rsidRPr="00884057" w:rsidRDefault="00884057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rFonts w:hint="cs"/>
          <w:vanish/>
          <w:color w:val="2F5496" w:themeColor="accent1" w:themeShade="BF"/>
          <w:sz w:val="26"/>
          <w:szCs w:val="26"/>
          <w:rtl/>
        </w:rPr>
      </w:pPr>
    </w:p>
    <w:p w14:paraId="1AFA1813" w14:textId="309E4E22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מציאת התאמות בין </w:t>
      </w:r>
      <w:proofErr w:type="spellStart"/>
      <w:r>
        <w:rPr>
          <w:rFonts w:hint="cs"/>
          <w:rtl/>
        </w:rPr>
        <w:t>דסקריפטורים</w:t>
      </w:r>
      <w:proofErr w:type="spellEnd"/>
    </w:p>
    <w:p w14:paraId="072891F7" w14:textId="2922FD92" w:rsidR="00884057" w:rsidRPr="00884057" w:rsidRDefault="00884057" w:rsidP="00884057">
      <w:pPr>
        <w:rPr>
          <w:rtl/>
        </w:rPr>
      </w:pPr>
      <w:r>
        <w:rPr>
          <w:rFonts w:hint="cs"/>
          <w:rtl/>
        </w:rPr>
        <w:t>דוגמאות לזוגות מתאימים:</w:t>
      </w:r>
    </w:p>
    <w:p w14:paraId="3567E167" w14:textId="5BC32725" w:rsidR="00884057" w:rsidRDefault="00884057" w:rsidP="00884057">
      <w:pPr>
        <w:jc w:val="center"/>
        <w:rPr>
          <w:noProof/>
          <w:rtl/>
        </w:rPr>
      </w:pPr>
      <w:r w:rsidRPr="00884057">
        <w:rPr>
          <w:rtl/>
        </w:rPr>
        <w:drawing>
          <wp:inline distT="0" distB="0" distL="0" distR="0" wp14:anchorId="7EFC2F20" wp14:editId="5C56DDA2">
            <wp:extent cx="1656000" cy="834204"/>
            <wp:effectExtent l="0" t="0" r="1905" b="4445"/>
            <wp:docPr id="2132557576" name="תמונה 1" descr="תמונה שמכילה צבעוני, ריבוע, מלב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57576" name="תמונה 1" descr="תמונה שמכילה צבעוני, ריבוע, מלבן, צילום מסך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8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057">
        <w:rPr>
          <w:rtl/>
        </w:rPr>
        <w:drawing>
          <wp:inline distT="0" distB="0" distL="0" distR="0" wp14:anchorId="7127CCD8" wp14:editId="0FE2E903">
            <wp:extent cx="1656000" cy="834203"/>
            <wp:effectExtent l="0" t="0" r="1905" b="4445"/>
            <wp:docPr id="1259815899" name="תמונה 1" descr="תמונה שמכילה צילום מסך, ריבוע, צבעוני, מ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15899" name="תמונה 1" descr="תמונה שמכילה צילום מסך, ריבוע, צבעוני, מלבן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83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057">
        <w:rPr>
          <w:noProof/>
          <w:rtl/>
        </w:rPr>
        <w:drawing>
          <wp:inline distT="0" distB="0" distL="0" distR="0" wp14:anchorId="3BF43A03" wp14:editId="6454459B">
            <wp:extent cx="1656000" cy="834203"/>
            <wp:effectExtent l="0" t="0" r="1905" b="4445"/>
            <wp:docPr id="525002066" name="תמונה 1" descr="תמונה שמכילה צילום מסך, צבעוני, ריבוע, מ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02066" name="תמונה 1" descr="תמונה שמכילה צילום מסך, צבעוני, ריבוע, מלבן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6000" cy="83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594" w:rsidRPr="001D3594">
        <w:rPr>
          <w:noProof/>
        </w:rPr>
        <w:t xml:space="preserve"> </w:t>
      </w:r>
    </w:p>
    <w:p w14:paraId="5F5FE67F" w14:textId="46E4E36A" w:rsidR="001D3594" w:rsidRDefault="001D3594" w:rsidP="001D3594">
      <w:pPr>
        <w:rPr>
          <w:rFonts w:hint="cs"/>
          <w:noProof/>
          <w:rtl/>
        </w:rPr>
      </w:pPr>
      <w:r>
        <w:rPr>
          <w:rFonts w:hint="cs"/>
          <w:noProof/>
          <w:rtl/>
        </w:rPr>
        <w:t xml:space="preserve">הימנית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כל ההתאמות, בשמאלית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התאמות שקצרות מ-400, שזה מה שהגיוני פה (לתצוגה בלבד).</w:t>
      </w:r>
    </w:p>
    <w:p w14:paraId="6B1A176B" w14:textId="4F96BF47" w:rsidR="001D3594" w:rsidRDefault="001D3594" w:rsidP="001D3594">
      <w:pPr>
        <w:tabs>
          <w:tab w:val="right" w:pos="8306"/>
        </w:tabs>
        <w:rPr>
          <w:noProof/>
          <w:rtl/>
        </w:rPr>
      </w:pPr>
      <w:r w:rsidRPr="001D3594">
        <w:rPr>
          <w:noProof/>
          <w:rtl/>
        </w:rPr>
        <w:drawing>
          <wp:inline distT="0" distB="0" distL="0" distR="0" wp14:anchorId="6FDBA5D9" wp14:editId="7CF21A24">
            <wp:extent cx="2412000" cy="1654075"/>
            <wp:effectExtent l="0" t="0" r="7620" b="3810"/>
            <wp:docPr id="1675709769" name="תמונה 1" descr="תמונה שמכילה שמיים, דיונות, חול, דיו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09769" name="תמונה 1" descr="תמונה שמכילה שמיים, דיונות, חול, דיונה&#10;&#10;התיאור נוצר באופן אוטומטי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</w:rPr>
        <w:tab/>
      </w:r>
      <w:r w:rsidRPr="001D3594">
        <w:rPr>
          <w:noProof/>
          <w:rtl/>
        </w:rPr>
        <w:drawing>
          <wp:inline distT="0" distB="0" distL="0" distR="0" wp14:anchorId="6534D817" wp14:editId="37F81549">
            <wp:extent cx="2412000" cy="1654076"/>
            <wp:effectExtent l="0" t="0" r="7620" b="3810"/>
            <wp:docPr id="23939646" name="תמונה 1" descr="תמונה שמכילה דיונות, חול, בחוץ, סה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646" name="תמונה 1" descr="תמונה שמכילה דיונות, חול, בחוץ, סהרה&#10;&#10;התיאור נוצר באופן אוטומטי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FF5B" w14:textId="77777777" w:rsidR="00884057" w:rsidRPr="00884057" w:rsidRDefault="00884057" w:rsidP="00884057">
      <w:pPr>
        <w:rPr>
          <w:rFonts w:hint="cs"/>
          <w:rtl/>
        </w:rPr>
      </w:pPr>
    </w:p>
    <w:p w14:paraId="39C2572F" w14:textId="77777777" w:rsidR="001B01E5" w:rsidRPr="001B01E5" w:rsidRDefault="001B01E5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rFonts w:hint="cs"/>
          <w:vanish/>
          <w:color w:val="2F5496" w:themeColor="accent1" w:themeShade="BF"/>
          <w:sz w:val="26"/>
          <w:szCs w:val="26"/>
          <w:rtl/>
        </w:rPr>
      </w:pPr>
    </w:p>
    <w:p w14:paraId="1EC02BF6" w14:textId="77777777" w:rsidR="001B01E5" w:rsidRPr="001B01E5" w:rsidRDefault="001B01E5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rFonts w:hint="cs"/>
          <w:vanish/>
          <w:color w:val="2F5496" w:themeColor="accent1" w:themeShade="BF"/>
          <w:sz w:val="26"/>
          <w:szCs w:val="26"/>
          <w:rtl/>
        </w:rPr>
      </w:pPr>
    </w:p>
    <w:p w14:paraId="75B88EE4" w14:textId="77777777" w:rsidR="001B01E5" w:rsidRPr="001B01E5" w:rsidRDefault="001B01E5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rFonts w:hint="cs"/>
          <w:vanish/>
          <w:color w:val="2F5496" w:themeColor="accent1" w:themeShade="BF"/>
          <w:sz w:val="26"/>
          <w:szCs w:val="26"/>
          <w:rtl/>
        </w:rPr>
      </w:pPr>
    </w:p>
    <w:p w14:paraId="7B08A205" w14:textId="4D634E1D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>הדבקת שתי התמונות</w:t>
      </w:r>
    </w:p>
    <w:p w14:paraId="6F800C27" w14:textId="0E80449A" w:rsidR="001B01E5" w:rsidRPr="001B01E5" w:rsidRDefault="001B01E5" w:rsidP="001B01E5">
      <w:pPr>
        <w:rPr>
          <w:rtl/>
        </w:rPr>
      </w:pPr>
      <w:r w:rsidRPr="001B01E5">
        <w:rPr>
          <w:rtl/>
        </w:rPr>
        <w:drawing>
          <wp:inline distT="0" distB="0" distL="0" distR="0" wp14:anchorId="69D4884E" wp14:editId="170B7FA7">
            <wp:extent cx="2412000" cy="1654076"/>
            <wp:effectExtent l="0" t="0" r="7620" b="3810"/>
            <wp:docPr id="1224601536" name="תמונה 1" descr="תמונה שמכילה טקסט, צילום מסך, צלל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01536" name="תמונה 1" descr="תמונה שמכילה טקסט, צילום מסך, צללית&#10;&#10;התיאור נוצר באופן אוטומטי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E808" w14:textId="161EA723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>מציאת התאמה בין שתי תמונות</w:t>
      </w:r>
    </w:p>
    <w:p w14:paraId="72718E0A" w14:textId="495EEBD7" w:rsidR="00AC5255" w:rsidRPr="00AC5255" w:rsidRDefault="001B01E5" w:rsidP="00AC5255">
      <w:pPr>
        <w:rPr>
          <w:rFonts w:hint="cs"/>
          <w:rtl/>
        </w:rPr>
      </w:pPr>
      <w:r>
        <w:rPr>
          <w:rFonts w:hint="cs"/>
          <w:rtl/>
        </w:rPr>
        <w:t>להלן תוצאות סופיות:</w:t>
      </w:r>
    </w:p>
    <w:p w14:paraId="67B48B7A" w14:textId="77777777" w:rsidR="001B01E5" w:rsidRDefault="004326E5" w:rsidP="004326E5">
      <w:pPr>
        <w:rPr>
          <w:rtl/>
        </w:rPr>
      </w:pPr>
      <w:r>
        <w:rPr>
          <w:noProof/>
        </w:rPr>
        <w:drawing>
          <wp:inline distT="0" distB="0" distL="0" distR="0" wp14:anchorId="6E7DACE9" wp14:editId="05D91981">
            <wp:extent cx="5400000" cy="3598266"/>
            <wp:effectExtent l="0" t="0" r="0" b="2540"/>
            <wp:docPr id="19152981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9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656F">
        <w:rPr>
          <w:rFonts w:hint="cs"/>
          <w:rtl/>
        </w:rPr>
        <w:t xml:space="preserve"> </w:t>
      </w:r>
    </w:p>
    <w:p w14:paraId="222A0B44" w14:textId="3F84E0E5" w:rsidR="004326E5" w:rsidRDefault="0084656F" w:rsidP="004326E5">
      <w:pPr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 wp14:anchorId="3B9D8C71" wp14:editId="1457C2CE">
            <wp:extent cx="5400000" cy="2556798"/>
            <wp:effectExtent l="0" t="0" r="0" b="0"/>
            <wp:docPr id="463777107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5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1AC2" w14:textId="7AEA7F59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lastRenderedPageBreak/>
        <w:t>מסקנות</w:t>
      </w:r>
    </w:p>
    <w:p w14:paraId="3F518EC6" w14:textId="77777777" w:rsidR="004326E5" w:rsidRDefault="004326E5" w:rsidP="004326E5">
      <w:pPr>
        <w:rPr>
          <w:rtl/>
        </w:rPr>
      </w:pPr>
    </w:p>
    <w:p w14:paraId="2A6F6CC3" w14:textId="77777777" w:rsidR="004326E5" w:rsidRPr="004326E5" w:rsidRDefault="004326E5" w:rsidP="004326E5">
      <w:pPr>
        <w:rPr>
          <w:rtl/>
        </w:rPr>
      </w:pPr>
    </w:p>
    <w:sectPr w:rsidR="004326E5" w:rsidRPr="004326E5" w:rsidSect="00E836A0">
      <w:headerReference w:type="default" r:id="rId19"/>
      <w:footerReference w:type="default" r:id="rId20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9EA2F" w14:textId="77777777" w:rsidR="00E836A0" w:rsidRDefault="00E836A0" w:rsidP="00195528">
      <w:pPr>
        <w:spacing w:after="0"/>
      </w:pPr>
      <w:r>
        <w:separator/>
      </w:r>
    </w:p>
  </w:endnote>
  <w:endnote w:type="continuationSeparator" w:id="0">
    <w:p w14:paraId="566F8236" w14:textId="77777777" w:rsidR="00E836A0" w:rsidRDefault="00E836A0" w:rsidP="0019552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  <w:rtl/>
        <w:lang w:val="he-IL"/>
      </w:rPr>
      <w:id w:val="-1055159805"/>
      <w:docPartObj>
        <w:docPartGallery w:val="Page Numbers (Bottom of Page)"/>
        <w:docPartUnique/>
      </w:docPartObj>
    </w:sdtPr>
    <w:sdtContent>
      <w:p w14:paraId="4F8448F4" w14:textId="77777777" w:rsidR="00462AB0" w:rsidRPr="00462AB0" w:rsidRDefault="00462AB0" w:rsidP="00462AB0">
        <w:pPr>
          <w:pStyle w:val="a6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 xml:space="preserve">~ </w: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begin"/>
        </w:r>
        <w:r>
          <w:instrText>PAGE    \* MERGEFORMAT</w:instrTex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 xml:space="preserve"> ~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74B655" w14:textId="77777777" w:rsidR="00E836A0" w:rsidRDefault="00E836A0" w:rsidP="00195528">
      <w:pPr>
        <w:spacing w:after="0"/>
      </w:pPr>
      <w:r>
        <w:separator/>
      </w:r>
    </w:p>
  </w:footnote>
  <w:footnote w:type="continuationSeparator" w:id="0">
    <w:p w14:paraId="6289F108" w14:textId="77777777" w:rsidR="00E836A0" w:rsidRDefault="00E836A0" w:rsidP="0019552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D3EAD" w14:textId="42DB66A9" w:rsidR="00195528" w:rsidRPr="00195528" w:rsidRDefault="00195528" w:rsidP="00195528">
    <w:pPr>
      <w:pStyle w:val="a4"/>
    </w:pPr>
    <w:r>
      <w:rPr>
        <w:rFonts w:hint="cs"/>
        <w:rtl/>
      </w:rPr>
      <w:t>בכ"י</w:t>
    </w:r>
    <w:r w:rsidRPr="00195528">
      <w:rPr>
        <w:rtl/>
      </w:rPr>
      <w:ptab w:relativeTo="margin" w:alignment="center" w:leader="none"/>
    </w:r>
    <w:sdt>
      <w:sdtPr>
        <w:rPr>
          <w:rtl/>
        </w:rPr>
        <w:alias w:val="כותרת"/>
        <w:tag w:val=""/>
        <w:id w:val="1901022312"/>
        <w:placeholder>
          <w:docPart w:val="DefaultPlaceholder_209865978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326E5">
          <w:rPr>
            <w:rFonts w:hint="cs"/>
            <w:rtl/>
          </w:rPr>
          <w:t xml:space="preserve">עיבוד ספרתי של תמונות </w:t>
        </w:r>
        <w:r w:rsidR="007E7249">
          <w:rPr>
            <w:rtl/>
          </w:rPr>
          <w:t>– תרגיל בית</w:t>
        </w:r>
        <w:r w:rsidR="004326E5">
          <w:rPr>
            <w:rFonts w:hint="cs"/>
            <w:rtl/>
          </w:rPr>
          <w:t xml:space="preserve"> 4</w:t>
        </w:r>
      </w:sdtContent>
    </w:sdt>
    <w:r w:rsidRPr="00195528">
      <w:rPr>
        <w:rtl/>
      </w:rPr>
      <w:ptab w:relativeTo="margin" w:alignment="right" w:leader="none"/>
    </w:r>
    <w:r>
      <w:rPr>
        <w:rFonts w:hint="cs"/>
        <w:rtl/>
      </w:rPr>
      <w:t>אוריין יוסף חסידים</w:t>
    </w:r>
    <w:r>
      <w:rPr>
        <w:rtl/>
      </w:rPr>
      <w:br/>
    </w:r>
    <w:r w:rsidRPr="00195528">
      <w:rPr>
        <w:rtl/>
      </w:rPr>
      <w:ptab w:relativeTo="margin" w:alignment="center" w:leader="none"/>
    </w:r>
    <w:r w:rsidRPr="00195528">
      <w:rPr>
        <w:rtl/>
      </w:rPr>
      <w:ptab w:relativeTo="margin" w:alignment="right" w:leader="none"/>
    </w:r>
    <w:r>
      <w:rPr>
        <w:rFonts w:hint="cs"/>
        <w:rtl/>
      </w:rPr>
      <w:t>319131579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B29CE"/>
    <w:multiLevelType w:val="hybridMultilevel"/>
    <w:tmpl w:val="8E5833EE"/>
    <w:lvl w:ilvl="0" w:tplc="7B1EC21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D208A9"/>
    <w:multiLevelType w:val="hybridMultilevel"/>
    <w:tmpl w:val="0A1E5DB2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A06782"/>
    <w:multiLevelType w:val="hybridMultilevel"/>
    <w:tmpl w:val="1D98D450"/>
    <w:lvl w:ilvl="0" w:tplc="A69C2A62">
      <w:start w:val="1"/>
      <w:numFmt w:val="hebrew1"/>
      <w:lvlText w:val="%1)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EF06B9"/>
    <w:multiLevelType w:val="hybridMultilevel"/>
    <w:tmpl w:val="CB38A3CC"/>
    <w:lvl w:ilvl="0" w:tplc="FFFFFFFF">
      <w:start w:val="1"/>
      <w:numFmt w:val="hebrew1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D063028"/>
    <w:multiLevelType w:val="hybridMultilevel"/>
    <w:tmpl w:val="A572A24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1D06DE1"/>
    <w:multiLevelType w:val="hybridMultilevel"/>
    <w:tmpl w:val="CB38A3CC"/>
    <w:lvl w:ilvl="0" w:tplc="6B96EE6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E488F"/>
    <w:multiLevelType w:val="hybridMultilevel"/>
    <w:tmpl w:val="445C12E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E787CB0"/>
    <w:multiLevelType w:val="hybridMultilevel"/>
    <w:tmpl w:val="DB1C4754"/>
    <w:lvl w:ilvl="0" w:tplc="43F0C41C">
      <w:start w:val="1"/>
      <w:numFmt w:val="hebrew1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4B1EAC"/>
    <w:multiLevelType w:val="hybridMultilevel"/>
    <w:tmpl w:val="CB38A3CC"/>
    <w:lvl w:ilvl="0" w:tplc="FFFFFFFF">
      <w:start w:val="1"/>
      <w:numFmt w:val="hebrew1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3AC091F"/>
    <w:multiLevelType w:val="hybridMultilevel"/>
    <w:tmpl w:val="A572A24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6132D07"/>
    <w:multiLevelType w:val="hybridMultilevel"/>
    <w:tmpl w:val="509A97BE"/>
    <w:lvl w:ilvl="0" w:tplc="0409001B">
      <w:start w:val="1"/>
      <w:numFmt w:val="lowerRoman"/>
      <w:lvlText w:val="%1."/>
      <w:lvlJc w:val="right"/>
      <w:pPr>
        <w:ind w:left="108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EC02F5"/>
    <w:multiLevelType w:val="hybridMultilevel"/>
    <w:tmpl w:val="A572A24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745750D"/>
    <w:multiLevelType w:val="hybridMultilevel"/>
    <w:tmpl w:val="2B6C307E"/>
    <w:lvl w:ilvl="0" w:tplc="A4EA321C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E567A8D"/>
    <w:multiLevelType w:val="hybridMultilevel"/>
    <w:tmpl w:val="A572A24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EEF6E59"/>
    <w:multiLevelType w:val="hybridMultilevel"/>
    <w:tmpl w:val="509A97BE"/>
    <w:lvl w:ilvl="0" w:tplc="FFFFFFFF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788160245">
    <w:abstractNumId w:val="0"/>
  </w:num>
  <w:num w:numId="2" w16cid:durableId="2133162555">
    <w:abstractNumId w:val="2"/>
  </w:num>
  <w:num w:numId="3" w16cid:durableId="706872077">
    <w:abstractNumId w:val="12"/>
  </w:num>
  <w:num w:numId="4" w16cid:durableId="885410017">
    <w:abstractNumId w:val="7"/>
  </w:num>
  <w:num w:numId="5" w16cid:durableId="843979691">
    <w:abstractNumId w:val="5"/>
  </w:num>
  <w:num w:numId="6" w16cid:durableId="1775859292">
    <w:abstractNumId w:val="6"/>
  </w:num>
  <w:num w:numId="7" w16cid:durableId="1809278645">
    <w:abstractNumId w:val="1"/>
  </w:num>
  <w:num w:numId="8" w16cid:durableId="1816606268">
    <w:abstractNumId w:val="13"/>
  </w:num>
  <w:num w:numId="9" w16cid:durableId="665475139">
    <w:abstractNumId w:val="9"/>
  </w:num>
  <w:num w:numId="10" w16cid:durableId="907039605">
    <w:abstractNumId w:val="4"/>
  </w:num>
  <w:num w:numId="11" w16cid:durableId="818351627">
    <w:abstractNumId w:val="10"/>
  </w:num>
  <w:num w:numId="12" w16cid:durableId="744689767">
    <w:abstractNumId w:val="11"/>
  </w:num>
  <w:num w:numId="13" w16cid:durableId="1865433573">
    <w:abstractNumId w:val="8"/>
  </w:num>
  <w:num w:numId="14" w16cid:durableId="457384020">
    <w:abstractNumId w:val="14"/>
  </w:num>
  <w:num w:numId="15" w16cid:durableId="4285010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6E5"/>
    <w:rsid w:val="00040555"/>
    <w:rsid w:val="000720C2"/>
    <w:rsid w:val="001673D9"/>
    <w:rsid w:val="00170396"/>
    <w:rsid w:val="00195528"/>
    <w:rsid w:val="001B01E5"/>
    <w:rsid w:val="001D3594"/>
    <w:rsid w:val="00267320"/>
    <w:rsid w:val="00382143"/>
    <w:rsid w:val="003A043D"/>
    <w:rsid w:val="003B644E"/>
    <w:rsid w:val="003E1BB5"/>
    <w:rsid w:val="00401529"/>
    <w:rsid w:val="004326E5"/>
    <w:rsid w:val="00457A29"/>
    <w:rsid w:val="00462AB0"/>
    <w:rsid w:val="004C4278"/>
    <w:rsid w:val="004C4A37"/>
    <w:rsid w:val="004D695A"/>
    <w:rsid w:val="00597EC1"/>
    <w:rsid w:val="005E7BD1"/>
    <w:rsid w:val="006101AF"/>
    <w:rsid w:val="00694512"/>
    <w:rsid w:val="006B661D"/>
    <w:rsid w:val="006D50E5"/>
    <w:rsid w:val="00763D61"/>
    <w:rsid w:val="00772D0D"/>
    <w:rsid w:val="007B7D5C"/>
    <w:rsid w:val="007E69E5"/>
    <w:rsid w:val="007E7249"/>
    <w:rsid w:val="008262DB"/>
    <w:rsid w:val="0084114E"/>
    <w:rsid w:val="0084656F"/>
    <w:rsid w:val="0087585C"/>
    <w:rsid w:val="00884057"/>
    <w:rsid w:val="009A7430"/>
    <w:rsid w:val="009B4A53"/>
    <w:rsid w:val="00A40F30"/>
    <w:rsid w:val="00AC5255"/>
    <w:rsid w:val="00BD3E5A"/>
    <w:rsid w:val="00C76BEA"/>
    <w:rsid w:val="00C928F4"/>
    <w:rsid w:val="00D04542"/>
    <w:rsid w:val="00D65999"/>
    <w:rsid w:val="00D805F5"/>
    <w:rsid w:val="00E34667"/>
    <w:rsid w:val="00E80EA0"/>
    <w:rsid w:val="00E836A0"/>
    <w:rsid w:val="00EC044C"/>
    <w:rsid w:val="00F01257"/>
    <w:rsid w:val="00F072BB"/>
    <w:rsid w:val="00F348CF"/>
    <w:rsid w:val="00FB7A7D"/>
  </w:rsids>
  <m:mathPr>
    <m:mathFont m:val="Cambria Math"/>
    <m:brkBin m:val="repeat"/>
    <m:brkBinSub m:val="--"/>
    <m:smallFrac m:val="0"/>
    <m:dispDef/>
    <m:lMargin m:val="0"/>
    <m:rMargin m:val="0"/>
    <m:defJc m:val="centerGroup"/>
    <m:wrapRight/>
    <m:intLim m:val="undOvr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79C92"/>
  <w15:chartTrackingRefBased/>
  <w15:docId w15:val="{232CFF60-3581-46BD-9344-6EF683349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egoe U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5255"/>
    <w:pPr>
      <w:bidi/>
      <w:spacing w:line="240" w:lineRule="auto"/>
      <w:jc w:val="both"/>
    </w:pPr>
    <w:rPr>
      <w:rFonts w:ascii="FrankRuehl" w:eastAsia="FrankRuehl" w:hAnsi="FrankRuehl" w:cs="FrankRuehl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7585C"/>
    <w:pPr>
      <w:keepNext/>
      <w:keepLines/>
      <w:numPr>
        <w:numId w:val="3"/>
      </w:numPr>
      <w:spacing w:after="0"/>
      <w:outlineLvl w:val="0"/>
    </w:pPr>
    <w:rPr>
      <w:b/>
      <w:bCs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B4A53"/>
    <w:pPr>
      <w:keepNext/>
      <w:keepLines/>
      <w:spacing w:before="40" w:after="0"/>
      <w:outlineLvl w:val="1"/>
    </w:pPr>
    <w:rPr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87585C"/>
    <w:rPr>
      <w:rFonts w:ascii="FrankRuehl" w:eastAsia="FrankRuehl" w:hAnsi="FrankRuehl" w:cs="FrankRuehl"/>
      <w:b/>
      <w:bCs/>
      <w:color w:val="2F5496" w:themeColor="accent1" w:themeShade="BF"/>
      <w:sz w:val="40"/>
      <w:szCs w:val="40"/>
    </w:rPr>
  </w:style>
  <w:style w:type="paragraph" w:styleId="a3">
    <w:name w:val="List Paragraph"/>
    <w:basedOn w:val="a"/>
    <w:uiPriority w:val="34"/>
    <w:qFormat/>
    <w:rsid w:val="0019552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95528"/>
    <w:pPr>
      <w:tabs>
        <w:tab w:val="center" w:pos="4153"/>
        <w:tab w:val="right" w:pos="8306"/>
      </w:tabs>
      <w:spacing w:after="0"/>
    </w:pPr>
  </w:style>
  <w:style w:type="character" w:customStyle="1" w:styleId="a5">
    <w:name w:val="כותרת עליונה תו"/>
    <w:basedOn w:val="a0"/>
    <w:link w:val="a4"/>
    <w:uiPriority w:val="99"/>
    <w:rsid w:val="00195528"/>
    <w:rPr>
      <w:rFonts w:ascii="Segoe UI" w:hAnsi="Segoe UI" w:cs="Segoe UI"/>
      <w:sz w:val="24"/>
      <w:szCs w:val="24"/>
    </w:rPr>
  </w:style>
  <w:style w:type="paragraph" w:styleId="a6">
    <w:name w:val="footer"/>
    <w:basedOn w:val="a"/>
    <w:link w:val="a7"/>
    <w:uiPriority w:val="99"/>
    <w:unhideWhenUsed/>
    <w:rsid w:val="00195528"/>
    <w:pPr>
      <w:tabs>
        <w:tab w:val="center" w:pos="4153"/>
        <w:tab w:val="right" w:pos="8306"/>
      </w:tabs>
      <w:spacing w:after="0"/>
    </w:pPr>
  </w:style>
  <w:style w:type="character" w:customStyle="1" w:styleId="a7">
    <w:name w:val="כותרת תחתונה תו"/>
    <w:basedOn w:val="a0"/>
    <w:link w:val="a6"/>
    <w:uiPriority w:val="99"/>
    <w:rsid w:val="00195528"/>
    <w:rPr>
      <w:rFonts w:ascii="Segoe UI" w:hAnsi="Segoe UI" w:cs="Segoe UI"/>
      <w:sz w:val="24"/>
      <w:szCs w:val="24"/>
    </w:rPr>
  </w:style>
  <w:style w:type="character" w:styleId="a8">
    <w:name w:val="Placeholder Text"/>
    <w:basedOn w:val="a0"/>
    <w:uiPriority w:val="99"/>
    <w:semiHidden/>
    <w:rsid w:val="00597EC1"/>
    <w:rPr>
      <w:color w:val="808080"/>
    </w:rPr>
  </w:style>
  <w:style w:type="paragraph" w:styleId="a9">
    <w:name w:val="Title"/>
    <w:basedOn w:val="a"/>
    <w:next w:val="a"/>
    <w:link w:val="aa"/>
    <w:uiPriority w:val="10"/>
    <w:qFormat/>
    <w:rsid w:val="001673D9"/>
    <w:pPr>
      <w:spacing w:after="0"/>
      <w:contextualSpacing/>
      <w:jc w:val="center"/>
    </w:pPr>
    <w:rPr>
      <w:rFonts w:asciiTheme="majorHAnsi" w:eastAsiaTheme="majorEastAsia" w:hAnsiTheme="majorHAnsi"/>
      <w:sz w:val="56"/>
      <w:szCs w:val="56"/>
    </w:rPr>
  </w:style>
  <w:style w:type="character" w:customStyle="1" w:styleId="aa">
    <w:name w:val="כותרת טקסט תו"/>
    <w:basedOn w:val="a0"/>
    <w:link w:val="a9"/>
    <w:uiPriority w:val="10"/>
    <w:rsid w:val="001673D9"/>
    <w:rPr>
      <w:rFonts w:asciiTheme="majorHAnsi" w:eastAsiaTheme="majorEastAsia" w:hAnsiTheme="majorHAnsi" w:cs="FrankRuehl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9B4A53"/>
    <w:pPr>
      <w:numPr>
        <w:ilvl w:val="1"/>
      </w:numPr>
      <w:jc w:val="center"/>
    </w:pPr>
    <w:rPr>
      <w:color w:val="5A5A5A" w:themeColor="text1" w:themeTint="A5"/>
      <w:spacing w:val="15"/>
      <w:sz w:val="22"/>
      <w:szCs w:val="22"/>
    </w:rPr>
  </w:style>
  <w:style w:type="character" w:customStyle="1" w:styleId="ac">
    <w:name w:val="כותרת משנה תו"/>
    <w:basedOn w:val="a0"/>
    <w:link w:val="ab"/>
    <w:uiPriority w:val="11"/>
    <w:rsid w:val="009B4A53"/>
    <w:rPr>
      <w:rFonts w:ascii="FrankRuehl" w:eastAsia="FrankRuehl" w:hAnsi="FrankRuehl" w:cs="FrankRuehl"/>
      <w:color w:val="5A5A5A" w:themeColor="text1" w:themeTint="A5"/>
      <w:spacing w:val="15"/>
    </w:rPr>
  </w:style>
  <w:style w:type="character" w:customStyle="1" w:styleId="20">
    <w:name w:val="כותרת 2 תו"/>
    <w:basedOn w:val="a0"/>
    <w:link w:val="2"/>
    <w:uiPriority w:val="9"/>
    <w:rsid w:val="009B4A53"/>
    <w:rPr>
      <w:rFonts w:ascii="FrankRuehl" w:eastAsia="FrankRuehl" w:hAnsi="FrankRuehl" w:cs="FrankRuehl"/>
      <w:color w:val="2F5496" w:themeColor="accent1" w:themeShade="BF"/>
      <w:sz w:val="26"/>
      <w:szCs w:val="26"/>
    </w:rPr>
  </w:style>
  <w:style w:type="character" w:styleId="Hyperlink">
    <w:name w:val="Hyperlink"/>
    <w:basedOn w:val="a0"/>
    <w:uiPriority w:val="99"/>
    <w:unhideWhenUsed/>
    <w:rsid w:val="00F072BB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072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Oryan-Hassidim/Intro2CSEx/blob/master/Ex6/cartoonify.py#L146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ryan\Documents\&#8235;&#1514;&#1489;&#1504;&#1497;&#1493;&#1514;%20&#1502;&#1493;&#1514;&#1488;&#1502;&#1493;&#1514;%20&#1488;&#1497;&#1513;&#1497;&#1514;%20&#1513;&#1500;%20Office&#8236;\&#1513;&#1497;&#1506;&#1493;&#1512;&#1497;%20&#1489;&#1497;&#1514;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2098659788"/>
        <w:category>
          <w:name w:val="כללי"/>
          <w:gallery w:val="placeholder"/>
        </w:category>
        <w:types>
          <w:type w:val="bbPlcHdr"/>
        </w:types>
        <w:behaviors>
          <w:behavior w:val="content"/>
        </w:behaviors>
        <w:guid w:val="{79310D15-156A-4F9C-AA21-FDB786EE7F3E}"/>
      </w:docPartPr>
      <w:docPartBody>
        <w:p w:rsidR="00000000" w:rsidRDefault="0007352A">
          <w:r w:rsidRPr="00803A2C">
            <w:rPr>
              <w:rStyle w:val="a3"/>
              <w:rtl/>
            </w:rPr>
            <w:t>הקלד משוואה כאן</w:t>
          </w:r>
          <w:r w:rsidRPr="00803A2C">
            <w:rPr>
              <w:rStyle w:val="a3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52A"/>
    <w:rsid w:val="0007352A"/>
    <w:rsid w:val="00C93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52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שיעורי בית.dotm</Template>
  <TotalTime>349</TotalTime>
  <Pages>5</Pages>
  <Words>1062</Words>
  <Characters>5312</Characters>
  <Application>Microsoft Office Word</Application>
  <DocSecurity>0</DocSecurity>
  <Lines>44</Lines>
  <Paragraphs>12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>עיבוד ספרתי של תמונות – תרגיל בית 4</vt:lpstr>
    </vt:vector>
  </TitlesOfParts>
  <Company/>
  <LinksUpToDate>false</LinksUpToDate>
  <CharactersWithSpaces>6362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עיבוד ספרתי של תמונות – תרגיל בית 4</dc:title>
  <dc:subject/>
  <dc:creator>אוריין חסידים</dc:creator>
  <cp:keywords/>
  <dc:description/>
  <cp:lastModifiedBy>אוריין חסידים</cp:lastModifiedBy>
  <cp:revision>3</cp:revision>
  <dcterms:created xsi:type="dcterms:W3CDTF">2024-02-22T12:31:00Z</dcterms:created>
  <dcterms:modified xsi:type="dcterms:W3CDTF">2024-02-22T18:20:00Z</dcterms:modified>
</cp:coreProperties>
</file>